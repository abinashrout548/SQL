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21" w:tblpY="457"/>
        <w:tblW w:w="575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FC4F47" w:rsidRPr="00CF1A49" w14:paraId="1161AE5D" w14:textId="77777777" w:rsidTr="009D4886">
        <w:trPr>
          <w:trHeight w:hRule="exact" w:val="1418"/>
        </w:trPr>
        <w:tc>
          <w:tcPr>
            <w:tcW w:w="10773" w:type="dxa"/>
            <w:tcMar>
              <w:top w:w="0" w:type="dxa"/>
              <w:bottom w:w="0" w:type="dxa"/>
            </w:tcMar>
          </w:tcPr>
          <w:p w14:paraId="573E7029" w14:textId="63EDD60D" w:rsidR="00FC4F47" w:rsidRPr="00CF1A49" w:rsidRDefault="00FC4F47" w:rsidP="00FC4F47">
            <w:pPr>
              <w:pStyle w:val="ContactInfoEmphasis"/>
              <w:contextualSpacing w:val="0"/>
            </w:pPr>
          </w:p>
        </w:tc>
      </w:tr>
      <w:tr w:rsidR="00FC4F47" w:rsidRPr="00CF1A49" w14:paraId="5814A30A" w14:textId="77777777" w:rsidTr="009D4886">
        <w:trPr>
          <w:trHeight w:val="5377"/>
        </w:trPr>
        <w:tc>
          <w:tcPr>
            <w:tcW w:w="10773" w:type="dxa"/>
            <w:tcMar>
              <w:top w:w="432" w:type="dxa"/>
            </w:tcMar>
          </w:tcPr>
          <w:p w14:paraId="6B6AD49D" w14:textId="27720301" w:rsidR="00FC4F47" w:rsidRDefault="00FC4F47" w:rsidP="00FC4F47">
            <w:pPr>
              <w:tabs>
                <w:tab w:val="left" w:pos="8028"/>
              </w:tabs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7C6B7907" w14:textId="7F279C11" w:rsidR="00FC4F47" w:rsidRDefault="00FC4F47" w:rsidP="004E1CE4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20EF442" w14:textId="77777777" w:rsidR="00FC4F47" w:rsidRDefault="00FC4F47" w:rsidP="00FC4F47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2BD6569" w14:textId="77777777" w:rsidR="00FC4F47" w:rsidRDefault="00FC4F47" w:rsidP="00FC4F47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46E85A64" w14:textId="77777777" w:rsidR="00FC4F47" w:rsidRDefault="00FC4F47" w:rsidP="00FC4F47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1FFE6026" w14:textId="77777777" w:rsidR="00AC4F90" w:rsidRDefault="00FC4F47" w:rsidP="00AC4F90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27E8D">
              <w:rPr>
                <w:rFonts w:asciiTheme="majorHAnsi" w:hAnsiTheme="majorHAnsi"/>
                <w:b/>
                <w:bCs/>
                <w:sz w:val="28"/>
                <w:szCs w:val="28"/>
              </w:rPr>
              <w:t>Summary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</w:p>
          <w:p w14:paraId="5BF4E767" w14:textId="00B1BE40" w:rsidR="00AC4F90" w:rsidRPr="00AC4F90" w:rsidRDefault="00524FC1" w:rsidP="00AC4F90">
            <w:pPr>
              <w:contextualSpacing w:val="0"/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524FC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Dedicated and results-driven Backend Application Support Engineer with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8</w:t>
            </w:r>
            <w:r w:rsidRPr="00524FC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months of experience at IDFC First Bank, seeking a Python Developer role to leverage technical skills, problem-solving abilities, and passion for coding to contribute to innovative software development projects.</w:t>
            </w:r>
          </w:p>
          <w:p w14:paraId="4F4BE852" w14:textId="77777777" w:rsidR="004E1CE4" w:rsidRDefault="004E1CE4" w:rsidP="00D2219C">
            <w:pPr>
              <w:pStyle w:val="ListBullet"/>
              <w:numPr>
                <w:ilvl w:val="0"/>
                <w:numId w:val="0"/>
              </w:numPr>
            </w:pPr>
          </w:p>
          <w:p w14:paraId="0C99AFD2" w14:textId="77777777" w:rsidR="009A4124" w:rsidRDefault="009A4124" w:rsidP="00D2219C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>EXPERIENCE</w:t>
            </w:r>
          </w:p>
          <w:p w14:paraId="4EE0724C" w14:textId="77777777" w:rsidR="009A4124" w:rsidRDefault="009A4124" w:rsidP="00D2219C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5BCFAD93" w14:textId="4964F1FC" w:rsidR="00524FC1" w:rsidRDefault="00524FC1" w:rsidP="00524FC1">
            <w:pPr>
              <w:pStyle w:val="ListBullet"/>
              <w:contextualSpacing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8</w:t>
            </w:r>
            <w:r w:rsidRPr="00524FC1">
              <w:rPr>
                <w:color w:val="404040" w:themeColor="text1" w:themeTint="BF"/>
              </w:rPr>
              <w:t xml:space="preserve"> months of experience as a Backend Application Support Engineer at IDFC First Bank.</w:t>
            </w:r>
          </w:p>
          <w:p w14:paraId="2E6C8634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Provide technical support for backend applications, ensuring optimal performance and uptime.</w:t>
            </w:r>
          </w:p>
          <w:p w14:paraId="14655175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Collaborate with cross-functional teams to troubleshoot and resolve issues related to application functionality, data integrity, and performance.</w:t>
            </w:r>
          </w:p>
          <w:p w14:paraId="0DF2C3CF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Monitor system logs, identify anomalies, and implement corrective actions to prevent downtime.</w:t>
            </w:r>
          </w:p>
          <w:p w14:paraId="354E888F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Perform routine maintenance tasks, including software updates and patches.</w:t>
            </w:r>
          </w:p>
          <w:p w14:paraId="20D99DCF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Document technical procedures, troubleshooting steps, and issue resolutions.</w:t>
            </w:r>
          </w:p>
          <w:p w14:paraId="72BEE35F" w14:textId="24D11788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Act as a liaison between the technical team and non-technical stakeholders, conveying complex technical information in an understandable manner.</w:t>
            </w:r>
          </w:p>
          <w:p w14:paraId="4942C841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Strong analytical and troubleshooting skills, with a track record of resolving complex technical issues promptly and efficiently.</w:t>
            </w:r>
          </w:p>
          <w:p w14:paraId="22093603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Proficient in Python programming and eager to expand knowledge and skills in software development.</w:t>
            </w:r>
          </w:p>
          <w:p w14:paraId="5669E71B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Detail-oriented, highly organized, and a team player with excellent communication skills.</w:t>
            </w:r>
          </w:p>
          <w:p w14:paraId="37D3E4BB" w14:textId="77777777" w:rsidR="00524FC1" w:rsidRP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524FC1">
              <w:rPr>
                <w:color w:val="404040" w:themeColor="text1" w:themeTint="BF"/>
              </w:rPr>
              <w:t>Committed to staying up-to-date with industry trends and best practices.</w:t>
            </w:r>
          </w:p>
          <w:p w14:paraId="71DD766A" w14:textId="7272AE06" w:rsidR="009A4124" w:rsidRPr="009A4124" w:rsidRDefault="009A4124" w:rsidP="00D2219C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14:paraId="5DA3C5FE" w14:textId="32690BA7" w:rsidR="00C93815" w:rsidRPr="00C93815" w:rsidRDefault="00992E82" w:rsidP="00C9381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778384" wp14:editId="3AB4C3AA">
                <wp:simplePos x="0" y="0"/>
                <wp:positionH relativeFrom="page">
                  <wp:posOffset>472440</wp:posOffset>
                </wp:positionH>
                <wp:positionV relativeFrom="page">
                  <wp:posOffset>315595</wp:posOffset>
                </wp:positionV>
                <wp:extent cx="6829425" cy="20123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2012315"/>
                          <a:chOff x="570" y="570"/>
                          <a:chExt cx="10755" cy="316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0" y="570"/>
                            <a:ext cx="10755" cy="2161"/>
                          </a:xfrm>
                          <a:prstGeom prst="rect">
                            <a:avLst/>
                          </a:prstGeom>
                          <a:solidFill>
                            <a:srgbClr val="2150B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1194"/>
                            <a:ext cx="2545" cy="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1299"/>
                            <a:ext cx="276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835B5" w14:textId="77777777" w:rsidR="0099393D" w:rsidRDefault="0099393D" w:rsidP="0099393D">
                              <w:pPr>
                                <w:spacing w:line="535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5"/>
                                </w:rPr>
                                <w:t>Abinash</w:t>
                              </w:r>
                              <w:r>
                                <w:rPr>
                                  <w:b/>
                                  <w:color w:val="FFFFFF"/>
                                  <w:spacing w:val="2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5"/>
                                </w:rPr>
                                <w:t>Rout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6" y="2842"/>
                            <a:ext cx="744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300797" w14:textId="174F1E51" w:rsidR="0099393D" w:rsidRPr="00EC4CCF" w:rsidRDefault="00030FFE" w:rsidP="00030FFE">
                              <w:pPr>
                                <w:pStyle w:val="ContactInfo"/>
                                <w:jc w:val="left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     Cuttack, Odisha</w:t>
                              </w:r>
                              <w:r w:rsidR="0099393D" w:rsidRPr="007C1F03">
                                <w:rPr>
                                  <w:b/>
                                  <w:bCs/>
                                </w:rPr>
                                <w:t xml:space="preserve">, </w:t>
                              </w:r>
                              <w:r>
                                <w:t>754022</w:t>
                              </w:r>
                              <w:r w:rsidR="0099393D" w:rsidRPr="00EC4CCF">
                                <w:t xml:space="preserve"> </w:t>
                              </w:r>
                              <w:sdt>
                                <w:sdtPr>
                                  <w:alias w:val="Divider dot:"/>
                                  <w:tag w:val="Divider dot:"/>
                                  <w:id w:val="857925249"/>
                                  <w:placeholder>
                                    <w:docPart w:val="1CD147666A154C099AAB861477F7E1A4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99393D" w:rsidRPr="00EC4CCF">
                                    <w:t>·</w:t>
                                  </w:r>
                                </w:sdtContent>
                              </w:sdt>
                              <w:r w:rsidR="0099393D" w:rsidRPr="00EC4CCF">
                                <w:rPr>
                                  <w:color w:val="1D824C" w:themeColor="accent1"/>
                                </w:rPr>
                                <w:t xml:space="preserve"> </w:t>
                              </w:r>
                              <w:r w:rsidR="0099393D" w:rsidRPr="007C1F03">
                                <w:rPr>
                                  <w:rStyle w:val="Hyperlink"/>
                                  <w:b/>
                                  <w:bCs/>
                                  <w:color w:val="1D824C" w:themeColor="accent1"/>
                                  <w:u w:val="none"/>
                                </w:rPr>
                                <w:t>+919</w:t>
                              </w:r>
                              <w:r w:rsidR="00FC4F47">
                                <w:rPr>
                                  <w:rStyle w:val="Hyperlink"/>
                                  <w:b/>
                                  <w:bCs/>
                                  <w:color w:val="1D824C" w:themeColor="accent1"/>
                                  <w:u w:val="none"/>
                                </w:rPr>
                                <w:t>583907775</w:t>
                              </w:r>
                            </w:p>
                            <w:p w14:paraId="48A00073" w14:textId="77777777" w:rsidR="0099393D" w:rsidRDefault="00000000" w:rsidP="0099393D">
                              <w:pPr>
                                <w:pStyle w:val="ContactInfoEmphasis"/>
                              </w:pPr>
                              <w:sdt>
                                <w:sdtPr>
                                  <w:alias w:val="Enter email:"/>
                                  <w:tag w:val="Enter email:"/>
                                  <w:id w:val="1409497754"/>
                                  <w:placeholder>
                                    <w:docPart w:val="9DD6EE8314C54A51955DB5F63B92415B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99393D" w:rsidRPr="00EC4CCF">
                                    <w:t>Email</w:t>
                                  </w:r>
                                </w:sdtContent>
                              </w:sdt>
                              <w:r w:rsidR="0099393D" w:rsidRPr="00EC4CCF">
                                <w:t xml:space="preserve">: </w:t>
                              </w:r>
                              <w:hyperlink r:id="rId8" w:history="1"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8"/>
                                    <w:u w:val="none"/>
                                  </w:rPr>
                                  <w:t>a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-1"/>
                                    <w:w w:val="105"/>
                                    <w:u w:val="none"/>
                                  </w:rPr>
                                  <w:t>b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83"/>
                                    <w:u w:val="none"/>
                                  </w:rPr>
                                  <w:t>i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-1"/>
                                    <w:w w:val="105"/>
                                    <w:u w:val="none"/>
                                  </w:rPr>
                                  <w:t>n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8"/>
                                    <w:u w:val="none"/>
                                  </w:rPr>
                                  <w:t>a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1"/>
                                    <w:u w:val="none"/>
                                  </w:rPr>
                                  <w:t>s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-1"/>
                                    <w:w w:val="105"/>
                                    <w:u w:val="none"/>
                                  </w:rPr>
                                  <w:t>h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5"/>
                                    <w:u w:val="none"/>
                                  </w:rPr>
                                  <w:t>r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6"/>
                                    <w:u w:val="none"/>
                                  </w:rPr>
                                  <w:t>o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5"/>
                                    <w:u w:val="none"/>
                                  </w:rPr>
                                  <w:t>u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u w:val="none"/>
                                  </w:rPr>
                                  <w:t>t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2"/>
                                    <w:u w:val="none"/>
                                  </w:rPr>
                                  <w:t>584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97"/>
                                    <w:u w:val="none"/>
                                  </w:rPr>
                                  <w:t>@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-2"/>
                                    <w:w w:val="94"/>
                                    <w:u w:val="none"/>
                                  </w:rPr>
                                  <w:t>g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3"/>
                                    <w:u w:val="none"/>
                                  </w:rPr>
                                  <w:t>m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8"/>
                                    <w:u w:val="none"/>
                                  </w:rPr>
                                  <w:t>a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83"/>
                                    <w:u w:val="none"/>
                                  </w:rPr>
                                  <w:t>il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1"/>
                                    <w:u w:val="none"/>
                                  </w:rPr>
                                  <w:t>.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-3"/>
                                    <w:w w:val="95"/>
                                    <w:u w:val="none"/>
                                  </w:rPr>
                                  <w:t>c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6"/>
                                    <w:u w:val="none"/>
                                  </w:rPr>
                                  <w:t>o</w:t>
                                </w:r>
                                <w:r w:rsidR="0099393D" w:rsidRPr="007C1F03">
                                  <w:rPr>
                                    <w:rStyle w:val="Hyperlink"/>
                                    <w:rFonts w:ascii="Times New Roman" w:hAnsi="Times New Roman"/>
                                    <w:color w:val="1D824C" w:themeColor="accent1"/>
                                    <w:spacing w:val="1"/>
                                    <w:w w:val="103"/>
                                    <w:u w:val="none"/>
                                  </w:rPr>
                                  <w:t>m</w:t>
                                </w:r>
                              </w:hyperlink>
                              <w:r w:rsidR="0099393D">
                                <w:rPr>
                                  <w:rStyle w:val="Hyperlink"/>
                                  <w:rFonts w:ascii="Times New Roman" w:hAnsi="Times New Roman"/>
                                  <w:spacing w:val="1"/>
                                  <w:w w:val="103"/>
                                </w:rPr>
                                <w:t xml:space="preserve"> </w:t>
                              </w:r>
                              <w:r w:rsidR="0099393D">
                                <w:t xml:space="preserve"> </w:t>
                              </w:r>
                            </w:p>
                            <w:p w14:paraId="3D3E1864" w14:textId="77777777" w:rsidR="0099393D" w:rsidRPr="00EC4CCF" w:rsidRDefault="0099393D" w:rsidP="0099393D">
                              <w:pPr>
                                <w:pStyle w:val="ContactInfoEmphasis"/>
                              </w:pPr>
                              <w:proofErr w:type="spellStart"/>
                              <w:r>
                                <w:t>Github</w:t>
                              </w:r>
                              <w:proofErr w:type="spellEnd"/>
                              <w:r w:rsidRPr="00EC4CCF">
                                <w:t xml:space="preserve">: </w:t>
                              </w:r>
                              <w:r w:rsidRPr="00EC4CCF">
                                <w:rPr>
                                  <w:rFonts w:ascii="Times New Roman" w:hAnsi="Times New Roman"/>
                                  <w:spacing w:val="1"/>
                                  <w:w w:val="103"/>
                                </w:rPr>
                                <w:t xml:space="preserve"> https://github.com/abinashrout548</w:t>
                              </w:r>
                            </w:p>
                            <w:p w14:paraId="123A7B4A" w14:textId="77777777" w:rsidR="0099393D" w:rsidRDefault="0099393D" w:rsidP="0099393D">
                              <w:pPr>
                                <w:spacing w:before="1"/>
                                <w:rPr>
                                  <w:b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78384" id="Group 1" o:spid="_x0000_s1026" style="position:absolute;margin-left:37.2pt;margin-top:24.85pt;width:537.75pt;height:158.45pt;z-index:-251657216;mso-position-horizontal-relative:page;mso-position-vertical-relative:page" coordorigin="570,570" coordsize="10755,31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">
                <v:rect id="Rectangle 3" o:spid="_x0000_s1027" style="position:absolute;left:570;top:570;width:10755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" fillcolor="#2150b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10;top:1194;width:2545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930;top:1299;width:2766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95835B5" w14:textId="77777777" w:rsidR="0099393D" w:rsidRDefault="0099393D" w:rsidP="0099393D">
                        <w:pPr>
                          <w:spacing w:line="535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z w:val="45"/>
                          </w:rPr>
                          <w:t>Abinash</w:t>
                        </w:r>
                        <w:r>
                          <w:rPr>
                            <w:b/>
                            <w:color w:val="FFFFFF"/>
                            <w:spacing w:val="2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5"/>
                          </w:rPr>
                          <w:t>Rout</w:t>
                        </w:r>
                      </w:p>
                    </w:txbxContent>
                  </v:textbox>
                </v:shape>
                <v:shape id="Text Box 6" o:spid="_x0000_s1030" type="#_x0000_t202" style="position:absolute;left:3606;top:2842;width:7440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7300797" w14:textId="174F1E51" w:rsidR="0099393D" w:rsidRPr="00EC4CCF" w:rsidRDefault="00030FFE" w:rsidP="00030FFE">
                        <w:pPr>
                          <w:pStyle w:val="ContactInfo"/>
                          <w:jc w:val="left"/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   Cuttack, Odisha</w:t>
                        </w:r>
                        <w:r w:rsidR="0099393D" w:rsidRPr="007C1F03">
                          <w:rPr>
                            <w:b/>
                            <w:bCs/>
                          </w:rPr>
                          <w:t xml:space="preserve">, </w:t>
                        </w:r>
                        <w:r>
                          <w:t>754022</w:t>
                        </w:r>
                        <w:r w:rsidR="0099393D" w:rsidRPr="00EC4CCF">
                          <w:t xml:space="preserve"> </w:t>
                        </w:r>
                        <w:sdt>
                          <w:sdtPr>
                            <w:alias w:val="Divider dot:"/>
                            <w:tag w:val="Divider dot:"/>
                            <w:id w:val="857925249"/>
                            <w:placeholder>
                              <w:docPart w:val="1CD147666A154C099AAB861477F7E1A4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99393D" w:rsidRPr="00EC4CCF">
                              <w:t>·</w:t>
                            </w:r>
                          </w:sdtContent>
                        </w:sdt>
                        <w:r w:rsidR="0099393D" w:rsidRPr="00EC4CCF">
                          <w:rPr>
                            <w:color w:val="1D824C" w:themeColor="accent1"/>
                          </w:rPr>
                          <w:t xml:space="preserve"> </w:t>
                        </w:r>
                        <w:r w:rsidR="0099393D" w:rsidRPr="007C1F03">
                          <w:rPr>
                            <w:rStyle w:val="Hyperlink"/>
                            <w:b/>
                            <w:bCs/>
                            <w:color w:val="1D824C" w:themeColor="accent1"/>
                            <w:u w:val="none"/>
                          </w:rPr>
                          <w:t>+919</w:t>
                        </w:r>
                        <w:r w:rsidR="00FC4F47">
                          <w:rPr>
                            <w:rStyle w:val="Hyperlink"/>
                            <w:b/>
                            <w:bCs/>
                            <w:color w:val="1D824C" w:themeColor="accent1"/>
                            <w:u w:val="none"/>
                          </w:rPr>
                          <w:t>583907775</w:t>
                        </w:r>
                      </w:p>
                      <w:p w14:paraId="48A00073" w14:textId="77777777" w:rsidR="0099393D" w:rsidRDefault="00000000" w:rsidP="0099393D">
                        <w:pPr>
                          <w:pStyle w:val="ContactInfoEmphasis"/>
                        </w:pPr>
                        <w:sdt>
                          <w:sdtPr>
                            <w:alias w:val="Enter email:"/>
                            <w:tag w:val="Enter email:"/>
                            <w:id w:val="1409497754"/>
                            <w:placeholder>
                              <w:docPart w:val="9DD6EE8314C54A51955DB5F63B92415B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99393D" w:rsidRPr="00EC4CCF">
                              <w:t>Email</w:t>
                            </w:r>
                          </w:sdtContent>
                        </w:sdt>
                        <w:r w:rsidR="0099393D" w:rsidRPr="00EC4CCF">
                          <w:t xml:space="preserve">: </w:t>
                        </w:r>
                        <w:hyperlink r:id="rId10" w:history="1"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8"/>
                              <w:u w:val="none"/>
                            </w:rPr>
                            <w:t>a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-1"/>
                              <w:w w:val="105"/>
                              <w:u w:val="none"/>
                            </w:rPr>
                            <w:t>b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83"/>
                              <w:u w:val="none"/>
                            </w:rPr>
                            <w:t>i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-1"/>
                              <w:w w:val="105"/>
                              <w:u w:val="none"/>
                            </w:rPr>
                            <w:t>n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8"/>
                              <w:u w:val="none"/>
                            </w:rPr>
                            <w:t>a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1"/>
                              <w:u w:val="none"/>
                            </w:rPr>
                            <w:t>s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-1"/>
                              <w:w w:val="105"/>
                              <w:u w:val="none"/>
                            </w:rPr>
                            <w:t>h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5"/>
                              <w:u w:val="none"/>
                            </w:rPr>
                            <w:t>r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6"/>
                              <w:u w:val="none"/>
                            </w:rPr>
                            <w:t>o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5"/>
                              <w:u w:val="none"/>
                            </w:rPr>
                            <w:t>u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u w:val="none"/>
                            </w:rPr>
                            <w:t>t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2"/>
                              <w:u w:val="none"/>
                            </w:rPr>
                            <w:t>584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97"/>
                              <w:u w:val="none"/>
                            </w:rPr>
                            <w:t>@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-2"/>
                              <w:w w:val="94"/>
                              <w:u w:val="none"/>
                            </w:rPr>
                            <w:t>g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3"/>
                              <w:u w:val="none"/>
                            </w:rPr>
                            <w:t>m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8"/>
                              <w:u w:val="none"/>
                            </w:rPr>
                            <w:t>a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83"/>
                              <w:u w:val="none"/>
                            </w:rPr>
                            <w:t>il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1"/>
                              <w:u w:val="none"/>
                            </w:rPr>
                            <w:t>.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-3"/>
                              <w:w w:val="95"/>
                              <w:u w:val="none"/>
                            </w:rPr>
                            <w:t>c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6"/>
                              <w:u w:val="none"/>
                            </w:rPr>
                            <w:t>o</w:t>
                          </w:r>
                          <w:r w:rsidR="0099393D" w:rsidRPr="007C1F03">
                            <w:rPr>
                              <w:rStyle w:val="Hyperlink"/>
                              <w:rFonts w:ascii="Times New Roman" w:hAnsi="Times New Roman"/>
                              <w:color w:val="1D824C" w:themeColor="accent1"/>
                              <w:spacing w:val="1"/>
                              <w:w w:val="103"/>
                              <w:u w:val="none"/>
                            </w:rPr>
                            <w:t>m</w:t>
                          </w:r>
                        </w:hyperlink>
                        <w:r w:rsidR="0099393D">
                          <w:rPr>
                            <w:rStyle w:val="Hyperlink"/>
                            <w:rFonts w:ascii="Times New Roman" w:hAnsi="Times New Roman"/>
                            <w:spacing w:val="1"/>
                            <w:w w:val="103"/>
                          </w:rPr>
                          <w:t xml:space="preserve"> </w:t>
                        </w:r>
                        <w:r w:rsidR="0099393D">
                          <w:t xml:space="preserve"> </w:t>
                        </w:r>
                      </w:p>
                      <w:p w14:paraId="3D3E1864" w14:textId="77777777" w:rsidR="0099393D" w:rsidRPr="00EC4CCF" w:rsidRDefault="0099393D" w:rsidP="0099393D">
                        <w:pPr>
                          <w:pStyle w:val="ContactInfoEmphasis"/>
                        </w:pPr>
                        <w:proofErr w:type="spellStart"/>
                        <w:r>
                          <w:t>Github</w:t>
                        </w:r>
                        <w:proofErr w:type="spellEnd"/>
                        <w:r w:rsidRPr="00EC4CCF">
                          <w:t xml:space="preserve">: </w:t>
                        </w:r>
                        <w:r w:rsidRPr="00EC4CCF">
                          <w:rPr>
                            <w:rFonts w:ascii="Times New Roman" w:hAnsi="Times New Roman"/>
                            <w:spacing w:val="1"/>
                            <w:w w:val="103"/>
                          </w:rPr>
                          <w:t xml:space="preserve"> https://github.com/abinashrout548</w:t>
                        </w:r>
                      </w:p>
                      <w:p w14:paraId="123A7B4A" w14:textId="77777777" w:rsidR="0099393D" w:rsidRDefault="0099393D" w:rsidP="0099393D">
                        <w:pPr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sdt>
        <w:sdtPr>
          <w:alias w:val="Skills:"/>
          <w:tag w:val="Skills:"/>
          <w:id w:val="-1392877668"/>
          <w:placeholder>
            <w:docPart w:val="9D790D9FB051481DB5B786F4D777774C"/>
          </w:placeholder>
          <w:temporary/>
          <w:showingPlcHdr/>
          <w15:appearance w15:val="hidden"/>
        </w:sdtPr>
        <w:sdtContent>
          <w:r w:rsidR="00CE78F2" w:rsidRPr="00C87EA6">
            <w:rPr>
              <w:sz w:val="24"/>
              <w:szCs w:val="24"/>
            </w:rPr>
            <w:t>Skills</w:t>
          </w:r>
        </w:sdtContent>
      </w:sdt>
      <w:r w:rsidR="00C93815">
        <w:t xml:space="preserve">                                   </w:t>
      </w:r>
      <w:r w:rsidR="00B56799">
        <w:t xml:space="preserve">                  </w:t>
      </w:r>
    </w:p>
    <w:tbl>
      <w:tblPr>
        <w:tblStyle w:val="TableGrid"/>
        <w:tblW w:w="53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968"/>
      </w:tblGrid>
      <w:tr w:rsidR="00B56799" w:rsidRPr="006E1507" w14:paraId="5F5EBE78" w14:textId="2E2F1D41" w:rsidTr="00524FC1">
        <w:trPr>
          <w:trHeight w:val="14"/>
        </w:trPr>
        <w:tc>
          <w:tcPr>
            <w:tcW w:w="3969" w:type="dxa"/>
          </w:tcPr>
          <w:p w14:paraId="251DCC7E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Python Core</w:t>
            </w:r>
          </w:p>
          <w:p w14:paraId="033AC87B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Data analysis with python</w:t>
            </w:r>
          </w:p>
          <w:p w14:paraId="0129CDD6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Data Visualization</w:t>
            </w:r>
          </w:p>
          <w:p w14:paraId="3BCA323B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Oops</w:t>
            </w:r>
          </w:p>
          <w:p w14:paraId="56F5E7B4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Pandas</w:t>
            </w:r>
          </w:p>
          <w:p w14:paraId="32C6CF2A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NumPy</w:t>
            </w:r>
          </w:p>
          <w:p w14:paraId="100651E2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Matplotlib, Seaborn.</w:t>
            </w:r>
          </w:p>
          <w:p w14:paraId="5D7FF37D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Django</w:t>
            </w:r>
          </w:p>
          <w:p w14:paraId="51FD7B42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Html CSS</w:t>
            </w:r>
          </w:p>
          <w:p w14:paraId="046E767C" w14:textId="77777777" w:rsidR="00D2219C" w:rsidRPr="00AC4F90" w:rsidRDefault="00D2219C" w:rsidP="00D2219C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Bootstrap</w:t>
            </w:r>
          </w:p>
          <w:p w14:paraId="79AB0D0D" w14:textId="482FF8E1" w:rsidR="00524FC1" w:rsidRPr="00524FC1" w:rsidRDefault="00524FC1" w:rsidP="00524FC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bCs/>
                <w:color w:val="auto"/>
                <w:w w:val="101"/>
                <w:sz w:val="28"/>
                <w:szCs w:val="28"/>
              </w:rPr>
            </w:pPr>
            <w:r w:rsidRPr="00524FC1">
              <w:rPr>
                <w:rFonts w:asciiTheme="majorHAnsi" w:hAnsiTheme="majorHAnsi"/>
                <w:b/>
                <w:bCs/>
                <w:color w:val="auto"/>
                <w:w w:val="101"/>
                <w:sz w:val="28"/>
                <w:szCs w:val="28"/>
              </w:rPr>
              <w:lastRenderedPageBreak/>
              <w:t>Internship</w:t>
            </w:r>
          </w:p>
          <w:p w14:paraId="02DB36A9" w14:textId="08AD4134" w:rsidR="00524FC1" w:rsidRPr="00524FC1" w:rsidRDefault="003B0EE4" w:rsidP="00524FC1">
            <w:pPr>
              <w:pStyle w:val="ListBullet"/>
              <w:rPr>
                <w:w w:val="101"/>
              </w:rPr>
            </w:pPr>
            <w:r>
              <w:t xml:space="preserve"> </w:t>
            </w:r>
            <w:r w:rsidR="00524FC1" w:rsidRPr="00524FC1">
              <w:rPr>
                <w:color w:val="404040" w:themeColor="text1" w:themeTint="BF"/>
                <w:w w:val="101"/>
              </w:rPr>
              <w:t xml:space="preserve">Industrial Automation through PLC &amp; SCADA at </w:t>
            </w:r>
            <w:r w:rsidR="00524FC1" w:rsidRPr="00524FC1">
              <w:rPr>
                <w:b/>
                <w:bCs/>
                <w:w w:val="101"/>
              </w:rPr>
              <w:t>Yokogawa India ltd. Bangalore</w:t>
            </w:r>
          </w:p>
          <w:p w14:paraId="2ECC98CF" w14:textId="77777777" w:rsidR="00524FC1" w:rsidRPr="00AC4F90" w:rsidRDefault="00524FC1" w:rsidP="00524FC1">
            <w:pPr>
              <w:pStyle w:val="ListBullet"/>
              <w:rPr>
                <w:color w:val="404040" w:themeColor="text1" w:themeTint="BF"/>
                <w:spacing w:val="-3"/>
              </w:rPr>
            </w:pPr>
            <w:r w:rsidRPr="00AC4F90">
              <w:rPr>
                <w:color w:val="404040" w:themeColor="text1" w:themeTint="BF"/>
                <w:w w:val="83"/>
              </w:rPr>
              <w:t>S</w:t>
            </w:r>
            <w:r w:rsidRPr="00AC4F90">
              <w:rPr>
                <w:color w:val="404040" w:themeColor="text1" w:themeTint="BF"/>
                <w:w w:val="106"/>
              </w:rPr>
              <w:t>o</w:t>
            </w:r>
            <w:r w:rsidRPr="00AC4F90">
              <w:rPr>
                <w:color w:val="404040" w:themeColor="text1" w:themeTint="BF"/>
                <w:w w:val="83"/>
              </w:rPr>
              <w:t>l</w:t>
            </w:r>
            <w:r w:rsidRPr="00AC4F90">
              <w:rPr>
                <w:color w:val="404040" w:themeColor="text1" w:themeTint="BF"/>
                <w:w w:val="108"/>
              </w:rPr>
              <w:t>a</w:t>
            </w:r>
            <w:r w:rsidRPr="00AC4F90">
              <w:rPr>
                <w:color w:val="404040" w:themeColor="text1" w:themeTint="BF"/>
                <w:w w:val="105"/>
              </w:rPr>
              <w:t>r</w:t>
            </w:r>
            <w:r w:rsidRPr="00AC4F90">
              <w:rPr>
                <w:color w:val="404040" w:themeColor="text1" w:themeTint="BF"/>
                <w:spacing w:val="-4"/>
              </w:rPr>
              <w:t xml:space="preserve"> </w:t>
            </w:r>
            <w:r w:rsidRPr="00AC4F90">
              <w:rPr>
                <w:color w:val="404040" w:themeColor="text1" w:themeTint="BF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-1"/>
                <w:w w:val="105"/>
              </w:rPr>
              <w:t>n</w:t>
            </w:r>
            <w:r w:rsidRPr="00AC4F90">
              <w:rPr>
                <w:color w:val="404040" w:themeColor="text1" w:themeTint="BF"/>
                <w:w w:val="105"/>
              </w:rPr>
              <w:t>d</w:t>
            </w:r>
            <w:r w:rsidRPr="00AC4F90">
              <w:rPr>
                <w:color w:val="404040" w:themeColor="text1" w:themeTint="BF"/>
                <w:spacing w:val="-6"/>
              </w:rPr>
              <w:t xml:space="preserve"> </w:t>
            </w:r>
            <w:r w:rsidRPr="00AC4F90">
              <w:rPr>
                <w:color w:val="404040" w:themeColor="text1" w:themeTint="BF"/>
                <w:w w:val="83"/>
              </w:rPr>
              <w:t>S</w:t>
            </w:r>
            <w:r w:rsidRPr="00AC4F90">
              <w:rPr>
                <w:color w:val="404040" w:themeColor="text1" w:themeTint="BF"/>
                <w:spacing w:val="3"/>
                <w:w w:val="103"/>
              </w:rPr>
              <w:t>m</w:t>
            </w:r>
            <w:r w:rsidRPr="00AC4F90">
              <w:rPr>
                <w:color w:val="404040" w:themeColor="text1" w:themeTint="BF"/>
                <w:spacing w:val="1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2"/>
                <w:w w:val="105"/>
              </w:rPr>
              <w:t>r</w:t>
            </w:r>
            <w:r w:rsidRPr="00AC4F90">
              <w:rPr>
                <w:color w:val="404040" w:themeColor="text1" w:themeTint="BF"/>
                <w:spacing w:val="2"/>
              </w:rPr>
              <w:t>t</w:t>
            </w:r>
            <w:r w:rsidRPr="00AC4F90">
              <w:rPr>
                <w:color w:val="404040" w:themeColor="text1" w:themeTint="BF"/>
                <w:spacing w:val="-4"/>
              </w:rPr>
              <w:t xml:space="preserve"> </w:t>
            </w:r>
            <w:r w:rsidRPr="00AC4F90">
              <w:rPr>
                <w:color w:val="404040" w:themeColor="text1" w:themeTint="BF"/>
                <w:w w:val="80"/>
              </w:rPr>
              <w:t>E</w:t>
            </w:r>
            <w:r w:rsidRPr="00AC4F90">
              <w:rPr>
                <w:color w:val="404040" w:themeColor="text1" w:themeTint="BF"/>
                <w:spacing w:val="-1"/>
                <w:w w:val="105"/>
              </w:rPr>
              <w:t>n</w:t>
            </w:r>
            <w:r w:rsidRPr="00AC4F90">
              <w:rPr>
                <w:color w:val="404040" w:themeColor="text1" w:themeTint="BF"/>
                <w:w w:val="112"/>
              </w:rPr>
              <w:t>e</w:t>
            </w:r>
            <w:r w:rsidRPr="00AC4F90">
              <w:rPr>
                <w:color w:val="404040" w:themeColor="text1" w:themeTint="BF"/>
                <w:w w:val="105"/>
              </w:rPr>
              <w:t>r</w:t>
            </w:r>
            <w:r w:rsidRPr="00AC4F90">
              <w:rPr>
                <w:color w:val="404040" w:themeColor="text1" w:themeTint="BF"/>
                <w:w w:val="94"/>
              </w:rPr>
              <w:t>g</w:t>
            </w:r>
            <w:r w:rsidRPr="00AC4F90">
              <w:rPr>
                <w:color w:val="404040" w:themeColor="text1" w:themeTint="BF"/>
                <w:w w:val="91"/>
              </w:rPr>
              <w:t>y</w:t>
            </w:r>
            <w:r w:rsidRPr="00AC4F90">
              <w:rPr>
                <w:color w:val="404040" w:themeColor="text1" w:themeTint="BF"/>
                <w:spacing w:val="-4"/>
              </w:rPr>
              <w:t xml:space="preserve"> </w:t>
            </w:r>
            <w:r w:rsidRPr="00AC4F90">
              <w:rPr>
                <w:color w:val="404040" w:themeColor="text1" w:themeTint="BF"/>
                <w:w w:val="83"/>
              </w:rPr>
              <w:t>S</w:t>
            </w:r>
            <w:r w:rsidRPr="00AC4F90">
              <w:rPr>
                <w:color w:val="404040" w:themeColor="text1" w:themeTint="BF"/>
                <w:spacing w:val="2"/>
                <w:w w:val="91"/>
              </w:rPr>
              <w:t>y</w:t>
            </w:r>
            <w:r w:rsidRPr="00AC4F90">
              <w:rPr>
                <w:color w:val="404040" w:themeColor="text1" w:themeTint="BF"/>
                <w:spacing w:val="1"/>
                <w:w w:val="101"/>
              </w:rPr>
              <w:t>s</w:t>
            </w:r>
            <w:r w:rsidRPr="00AC4F90">
              <w:rPr>
                <w:color w:val="404040" w:themeColor="text1" w:themeTint="BF"/>
                <w:spacing w:val="2"/>
              </w:rPr>
              <w:t>t</w:t>
            </w:r>
            <w:r w:rsidRPr="00AC4F90">
              <w:rPr>
                <w:color w:val="404040" w:themeColor="text1" w:themeTint="BF"/>
                <w:spacing w:val="2"/>
                <w:w w:val="112"/>
              </w:rPr>
              <w:t>e</w:t>
            </w:r>
            <w:r w:rsidRPr="00AC4F90">
              <w:rPr>
                <w:color w:val="404040" w:themeColor="text1" w:themeTint="BF"/>
                <w:spacing w:val="2"/>
                <w:w w:val="103"/>
              </w:rPr>
              <w:t>m</w:t>
            </w:r>
            <w:r w:rsidRPr="00AC4F90">
              <w:rPr>
                <w:color w:val="404040" w:themeColor="text1" w:themeTint="BF"/>
                <w:spacing w:val="-6"/>
              </w:rPr>
              <w:t xml:space="preserve"> </w:t>
            </w:r>
            <w:r w:rsidRPr="00AC4F90">
              <w:rPr>
                <w:color w:val="404040" w:themeColor="text1" w:themeTint="BF"/>
                <w:spacing w:val="6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6"/>
              </w:rPr>
              <w:t>t</w:t>
            </w:r>
            <w:r w:rsidRPr="00AC4F90">
              <w:rPr>
                <w:color w:val="404040" w:themeColor="text1" w:themeTint="BF"/>
                <w:spacing w:val="-3"/>
              </w:rPr>
              <w:t xml:space="preserve"> </w:t>
            </w:r>
            <w:proofErr w:type="spellStart"/>
            <w:r w:rsidRPr="00AC4F90">
              <w:rPr>
                <w:color w:val="404040" w:themeColor="text1" w:themeTint="BF"/>
                <w:spacing w:val="-2"/>
                <w:w w:val="83"/>
              </w:rPr>
              <w:t>S</w:t>
            </w:r>
            <w:r w:rsidRPr="00AC4F90">
              <w:rPr>
                <w:color w:val="404040" w:themeColor="text1" w:themeTint="BF"/>
                <w:w w:val="91"/>
              </w:rPr>
              <w:t>ky</w:t>
            </w:r>
            <w:r w:rsidRPr="00AC4F90">
              <w:rPr>
                <w:color w:val="404040" w:themeColor="text1" w:themeTint="BF"/>
                <w:w w:val="92"/>
              </w:rPr>
              <w:t>f</w:t>
            </w:r>
            <w:r w:rsidRPr="00AC4F90">
              <w:rPr>
                <w:color w:val="404040" w:themeColor="text1" w:themeTint="BF"/>
                <w:w w:val="83"/>
              </w:rPr>
              <w:t>i</w:t>
            </w:r>
            <w:proofErr w:type="spellEnd"/>
            <w:r w:rsidRPr="00AC4F90">
              <w:rPr>
                <w:color w:val="404040" w:themeColor="text1" w:themeTint="BF"/>
                <w:spacing w:val="-5"/>
              </w:rPr>
              <w:t xml:space="preserve"> </w:t>
            </w:r>
            <w:r w:rsidRPr="00AC4F90">
              <w:rPr>
                <w:color w:val="404040" w:themeColor="text1" w:themeTint="BF"/>
                <w:spacing w:val="-8"/>
              </w:rPr>
              <w:t>L</w:t>
            </w:r>
            <w:r w:rsidRPr="00AC4F90">
              <w:rPr>
                <w:color w:val="404040" w:themeColor="text1" w:themeTint="BF"/>
                <w:spacing w:val="-8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-9"/>
                <w:w w:val="105"/>
              </w:rPr>
              <w:t>b</w:t>
            </w:r>
            <w:r w:rsidRPr="00AC4F90">
              <w:rPr>
                <w:color w:val="404040" w:themeColor="text1" w:themeTint="BF"/>
                <w:spacing w:val="-8"/>
                <w:w w:val="101"/>
              </w:rPr>
              <w:t>s.</w:t>
            </w:r>
          </w:p>
          <w:p w14:paraId="7A0F0581" w14:textId="77777777" w:rsidR="00524FC1" w:rsidRPr="00AC4F90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  <w:spacing w:val="1"/>
                <w:w w:val="80"/>
              </w:rPr>
              <w:t>A</w:t>
            </w:r>
            <w:r w:rsidRPr="00AC4F90">
              <w:rPr>
                <w:color w:val="404040" w:themeColor="text1" w:themeTint="BF"/>
                <w:spacing w:val="1"/>
                <w:w w:val="105"/>
              </w:rPr>
              <w:t>p</w:t>
            </w:r>
            <w:r w:rsidRPr="00AC4F90">
              <w:rPr>
                <w:color w:val="404040" w:themeColor="text1" w:themeTint="BF"/>
                <w:spacing w:val="-1"/>
                <w:w w:val="105"/>
              </w:rPr>
              <w:t>p</w:t>
            </w:r>
            <w:r w:rsidRPr="00AC4F90">
              <w:rPr>
                <w:color w:val="404040" w:themeColor="text1" w:themeTint="BF"/>
                <w:spacing w:val="1"/>
                <w:w w:val="83"/>
              </w:rPr>
              <w:t>li</w:t>
            </w:r>
            <w:r w:rsidRPr="00AC4F90">
              <w:rPr>
                <w:color w:val="404040" w:themeColor="text1" w:themeTint="BF"/>
                <w:spacing w:val="1"/>
                <w:w w:val="95"/>
              </w:rPr>
              <w:t>c</w:t>
            </w:r>
            <w:r w:rsidRPr="00AC4F90">
              <w:rPr>
                <w:color w:val="404040" w:themeColor="text1" w:themeTint="BF"/>
                <w:spacing w:val="1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2"/>
              </w:rPr>
              <w:t>t</w:t>
            </w:r>
            <w:r w:rsidRPr="00AC4F90">
              <w:rPr>
                <w:color w:val="404040" w:themeColor="text1" w:themeTint="BF"/>
                <w:w w:val="83"/>
              </w:rPr>
              <w:t>i</w:t>
            </w:r>
            <w:r w:rsidRPr="00AC4F90">
              <w:rPr>
                <w:color w:val="404040" w:themeColor="text1" w:themeTint="BF"/>
                <w:spacing w:val="3"/>
                <w:w w:val="106"/>
              </w:rPr>
              <w:t>o</w:t>
            </w:r>
            <w:r w:rsidRPr="00AC4F90">
              <w:rPr>
                <w:color w:val="404040" w:themeColor="text1" w:themeTint="BF"/>
                <w:spacing w:val="1"/>
                <w:w w:val="105"/>
              </w:rPr>
              <w:t>n</w:t>
            </w:r>
            <w:r w:rsidRPr="00AC4F90">
              <w:rPr>
                <w:color w:val="404040" w:themeColor="text1" w:themeTint="BF"/>
                <w:spacing w:val="-6"/>
              </w:rPr>
              <w:t xml:space="preserve"> </w:t>
            </w:r>
            <w:r w:rsidRPr="00AC4F90">
              <w:rPr>
                <w:color w:val="404040" w:themeColor="text1" w:themeTint="BF"/>
                <w:w w:val="105"/>
              </w:rPr>
              <w:t>d</w:t>
            </w:r>
            <w:r w:rsidRPr="00AC4F90">
              <w:rPr>
                <w:color w:val="404040" w:themeColor="text1" w:themeTint="BF"/>
                <w:w w:val="112"/>
              </w:rPr>
              <w:t>e</w:t>
            </w:r>
            <w:r w:rsidRPr="00AC4F90">
              <w:rPr>
                <w:color w:val="404040" w:themeColor="text1" w:themeTint="BF"/>
                <w:spacing w:val="2"/>
                <w:w w:val="91"/>
              </w:rPr>
              <w:t>v</w:t>
            </w:r>
            <w:r w:rsidRPr="00AC4F90">
              <w:rPr>
                <w:color w:val="404040" w:themeColor="text1" w:themeTint="BF"/>
                <w:spacing w:val="1"/>
                <w:w w:val="112"/>
              </w:rPr>
              <w:t>e</w:t>
            </w:r>
            <w:r w:rsidRPr="00AC4F90">
              <w:rPr>
                <w:color w:val="404040" w:themeColor="text1" w:themeTint="BF"/>
                <w:w w:val="83"/>
              </w:rPr>
              <w:t>l</w:t>
            </w:r>
            <w:r w:rsidRPr="00AC4F90">
              <w:rPr>
                <w:color w:val="404040" w:themeColor="text1" w:themeTint="BF"/>
                <w:spacing w:val="1"/>
                <w:w w:val="106"/>
              </w:rPr>
              <w:t>o</w:t>
            </w:r>
            <w:r w:rsidRPr="00AC4F90">
              <w:rPr>
                <w:color w:val="404040" w:themeColor="text1" w:themeTint="BF"/>
                <w:w w:val="105"/>
              </w:rPr>
              <w:t>p</w:t>
            </w:r>
            <w:r w:rsidRPr="00AC4F90">
              <w:rPr>
                <w:color w:val="404040" w:themeColor="text1" w:themeTint="BF"/>
                <w:spacing w:val="1"/>
                <w:w w:val="103"/>
              </w:rPr>
              <w:t>m</w:t>
            </w:r>
            <w:r w:rsidRPr="00AC4F90">
              <w:rPr>
                <w:color w:val="404040" w:themeColor="text1" w:themeTint="BF"/>
                <w:spacing w:val="1"/>
                <w:w w:val="112"/>
              </w:rPr>
              <w:t>e</w:t>
            </w:r>
            <w:r w:rsidRPr="00AC4F90">
              <w:rPr>
                <w:color w:val="404040" w:themeColor="text1" w:themeTint="BF"/>
                <w:w w:val="105"/>
              </w:rPr>
              <w:t>n</w:t>
            </w:r>
            <w:r w:rsidRPr="00AC4F90">
              <w:rPr>
                <w:color w:val="404040" w:themeColor="text1" w:themeTint="BF"/>
                <w:spacing w:val="1"/>
              </w:rPr>
              <w:t>t</w:t>
            </w:r>
            <w:r w:rsidRPr="00AC4F90">
              <w:rPr>
                <w:color w:val="404040" w:themeColor="text1" w:themeTint="BF"/>
              </w:rPr>
              <w:t xml:space="preserve"> </w:t>
            </w:r>
            <w:r w:rsidRPr="00AC4F90">
              <w:rPr>
                <w:color w:val="404040" w:themeColor="text1" w:themeTint="BF"/>
                <w:spacing w:val="2"/>
              </w:rPr>
              <w:t>t</w:t>
            </w:r>
            <w:r w:rsidRPr="00AC4F90">
              <w:rPr>
                <w:color w:val="404040" w:themeColor="text1" w:themeTint="BF"/>
                <w:spacing w:val="2"/>
                <w:w w:val="105"/>
              </w:rPr>
              <w:t>h</w:t>
            </w:r>
            <w:r w:rsidRPr="00AC4F90">
              <w:rPr>
                <w:color w:val="404040" w:themeColor="text1" w:themeTint="BF"/>
                <w:w w:val="105"/>
              </w:rPr>
              <w:t>r</w:t>
            </w:r>
            <w:r w:rsidRPr="00AC4F90">
              <w:rPr>
                <w:color w:val="404040" w:themeColor="text1" w:themeTint="BF"/>
                <w:spacing w:val="4"/>
                <w:w w:val="106"/>
              </w:rPr>
              <w:t>o</w:t>
            </w:r>
            <w:r w:rsidRPr="00AC4F90">
              <w:rPr>
                <w:color w:val="404040" w:themeColor="text1" w:themeTint="BF"/>
                <w:spacing w:val="2"/>
                <w:w w:val="105"/>
              </w:rPr>
              <w:t>u</w:t>
            </w:r>
            <w:r w:rsidRPr="00AC4F90">
              <w:rPr>
                <w:color w:val="404040" w:themeColor="text1" w:themeTint="BF"/>
                <w:w w:val="94"/>
              </w:rPr>
              <w:t>g</w:t>
            </w:r>
            <w:r w:rsidRPr="00AC4F90">
              <w:rPr>
                <w:color w:val="404040" w:themeColor="text1" w:themeTint="BF"/>
                <w:spacing w:val="2"/>
                <w:w w:val="105"/>
              </w:rPr>
              <w:t>h</w:t>
            </w:r>
            <w:r w:rsidRPr="00AC4F90">
              <w:rPr>
                <w:color w:val="404040" w:themeColor="text1" w:themeTint="BF"/>
                <w:spacing w:val="-5"/>
              </w:rPr>
              <w:t xml:space="preserve"> </w:t>
            </w:r>
            <w:r w:rsidRPr="00AC4F90">
              <w:rPr>
                <w:color w:val="404040" w:themeColor="text1" w:themeTint="BF"/>
                <w:spacing w:val="-6"/>
              </w:rPr>
              <w:t>I</w:t>
            </w:r>
            <w:r w:rsidRPr="00AC4F90">
              <w:rPr>
                <w:color w:val="404040" w:themeColor="text1" w:themeTint="BF"/>
                <w:spacing w:val="-6"/>
                <w:w w:val="92"/>
              </w:rPr>
              <w:t>O</w:t>
            </w:r>
            <w:r w:rsidRPr="00AC4F90">
              <w:rPr>
                <w:color w:val="404040" w:themeColor="text1" w:themeTint="BF"/>
                <w:spacing w:val="-6"/>
                <w:w w:val="80"/>
              </w:rPr>
              <w:t>T</w:t>
            </w:r>
            <w:r w:rsidRPr="00AC4F90">
              <w:rPr>
                <w:color w:val="404040" w:themeColor="text1" w:themeTint="BF"/>
                <w:spacing w:val="-5"/>
              </w:rPr>
              <w:t xml:space="preserve"> </w:t>
            </w:r>
            <w:r w:rsidRPr="00AC4F90">
              <w:rPr>
                <w:color w:val="404040" w:themeColor="text1" w:themeTint="BF"/>
                <w:spacing w:val="4"/>
                <w:w w:val="108"/>
              </w:rPr>
              <w:t>a</w:t>
            </w:r>
            <w:r w:rsidRPr="00AC4F90">
              <w:rPr>
                <w:color w:val="404040" w:themeColor="text1" w:themeTint="BF"/>
                <w:spacing w:val="6"/>
              </w:rPr>
              <w:t>t</w:t>
            </w:r>
            <w:r w:rsidRPr="00AC4F90">
              <w:rPr>
                <w:color w:val="404040" w:themeColor="text1" w:themeTint="BF"/>
              </w:rPr>
              <w:t xml:space="preserve"> </w:t>
            </w:r>
            <w:proofErr w:type="spellStart"/>
            <w:r w:rsidRPr="00AC4F90">
              <w:rPr>
                <w:color w:val="404040" w:themeColor="text1" w:themeTint="BF"/>
              </w:rPr>
              <w:t>Karkhana</w:t>
            </w:r>
            <w:proofErr w:type="spellEnd"/>
            <w:r w:rsidRPr="00AC4F90">
              <w:rPr>
                <w:color w:val="404040" w:themeColor="text1" w:themeTint="BF"/>
              </w:rPr>
              <w:t xml:space="preserve"> Mark space.</w:t>
            </w:r>
          </w:p>
          <w:p w14:paraId="4295B7F8" w14:textId="2D532192" w:rsidR="00D2219C" w:rsidRPr="006E1507" w:rsidRDefault="00D2219C" w:rsidP="00E969A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968" w:type="dxa"/>
          </w:tcPr>
          <w:p w14:paraId="0527B703" w14:textId="77777777" w:rsidR="00524FC1" w:rsidRPr="00AC4F90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lastRenderedPageBreak/>
              <w:t>MongoDB</w:t>
            </w:r>
          </w:p>
          <w:p w14:paraId="5FA4ADED" w14:textId="77777777" w:rsidR="00524FC1" w:rsidRPr="00AC4F90" w:rsidRDefault="00524FC1" w:rsidP="00524FC1">
            <w:pPr>
              <w:pStyle w:val="ListBullet"/>
              <w:contextualSpacing w:val="0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Web Development</w:t>
            </w:r>
          </w:p>
          <w:p w14:paraId="4BB15402" w14:textId="77777777" w:rsidR="00524FC1" w:rsidRPr="00AC4F90" w:rsidRDefault="00524FC1" w:rsidP="00524FC1">
            <w:pPr>
              <w:pStyle w:val="ListBullet"/>
              <w:contextualSpacing w:val="0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MySQL/MSSQL/SQLite</w:t>
            </w:r>
          </w:p>
          <w:p w14:paraId="6CF0B4AE" w14:textId="77777777" w:rsidR="00524FC1" w:rsidRPr="00AC4F90" w:rsidRDefault="00524FC1" w:rsidP="00524FC1">
            <w:pPr>
              <w:pStyle w:val="ListBullet"/>
              <w:contextualSpacing w:val="0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Rest API</w:t>
            </w:r>
          </w:p>
          <w:p w14:paraId="69505CE3" w14:textId="77777777" w:rsidR="00524FC1" w:rsidRPr="00AC4F90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Machine learning</w:t>
            </w:r>
          </w:p>
          <w:p w14:paraId="4B085D09" w14:textId="77777777" w:rsidR="00524FC1" w:rsidRPr="00AC4F90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 xml:space="preserve">Statistics </w:t>
            </w:r>
          </w:p>
          <w:p w14:paraId="1AE603AE" w14:textId="77777777" w:rsidR="00524FC1" w:rsidRDefault="00524FC1" w:rsidP="00524FC1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IOT</w:t>
            </w:r>
          </w:p>
          <w:p w14:paraId="788F33C6" w14:textId="77777777" w:rsidR="00524FC1" w:rsidRDefault="00524FC1" w:rsidP="00524FC1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404040" w:themeColor="text1" w:themeTint="BF"/>
              </w:rPr>
            </w:pPr>
          </w:p>
          <w:p w14:paraId="799CD57C" w14:textId="77777777" w:rsidR="00524FC1" w:rsidRDefault="00524FC1" w:rsidP="00524FC1">
            <w:pPr>
              <w:pStyle w:val="ListBulle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</w:p>
          <w:p w14:paraId="53010A60" w14:textId="77777777" w:rsidR="00524FC1" w:rsidRPr="00AC4F90" w:rsidRDefault="00524FC1" w:rsidP="00524FC1">
            <w:pPr>
              <w:pStyle w:val="ListBulle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</w:p>
          <w:p w14:paraId="456F6769" w14:textId="77777777" w:rsidR="00AC4F90" w:rsidRDefault="00AC4F90" w:rsidP="00AC4F90">
            <w:pPr>
              <w:pStyle w:val="ListBullet"/>
              <w:numPr>
                <w:ilvl w:val="0"/>
                <w:numId w:val="0"/>
              </w:numPr>
            </w:pPr>
          </w:p>
          <w:p w14:paraId="50B204BE" w14:textId="77777777" w:rsidR="00E969A5" w:rsidRPr="00E969A5" w:rsidRDefault="00E969A5" w:rsidP="00E969A5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Georgia" w:hAnsi="Georgia"/>
                <w:b/>
                <w:bCs/>
                <w:color w:val="auto"/>
              </w:rPr>
            </w:pPr>
            <w:r w:rsidRPr="00E969A5">
              <w:rPr>
                <w:rFonts w:ascii="Georgia" w:hAnsi="Georgia"/>
                <w:b/>
                <w:bCs/>
                <w:color w:val="auto"/>
              </w:rPr>
              <w:t>OTHER SKILLS</w:t>
            </w:r>
          </w:p>
          <w:p w14:paraId="474EA9DE" w14:textId="77777777" w:rsidR="00992E82" w:rsidRDefault="00992E82" w:rsidP="00992E8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B6F7D57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Electrical</w:t>
            </w:r>
          </w:p>
          <w:p w14:paraId="2F285D44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Electronics</w:t>
            </w:r>
          </w:p>
          <w:p w14:paraId="3A8EBF2A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PLC</w:t>
            </w:r>
          </w:p>
          <w:p w14:paraId="11487059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SCADA</w:t>
            </w:r>
          </w:p>
          <w:p w14:paraId="230AC1C1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Electrical Machines</w:t>
            </w:r>
          </w:p>
          <w:p w14:paraId="68ED33EC" w14:textId="32C6BD9B" w:rsidR="00893422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POWER TRANSMISSION AND DISTRIBUTION</w:t>
            </w:r>
          </w:p>
          <w:p w14:paraId="29E6D8A8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Excel</w:t>
            </w:r>
          </w:p>
          <w:p w14:paraId="181275A8" w14:textId="77777777" w:rsidR="00E969A5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Good communication skills.</w:t>
            </w:r>
          </w:p>
          <w:p w14:paraId="53C27F5E" w14:textId="3FABC11F" w:rsidR="00037216" w:rsidRPr="00AC4F90" w:rsidRDefault="00E969A5" w:rsidP="00E969A5">
            <w:pPr>
              <w:pStyle w:val="ListBullet"/>
              <w:rPr>
                <w:color w:val="404040" w:themeColor="text1" w:themeTint="BF"/>
              </w:rPr>
            </w:pPr>
            <w:r w:rsidRPr="00AC4F90">
              <w:rPr>
                <w:color w:val="404040" w:themeColor="text1" w:themeTint="BF"/>
              </w:rPr>
              <w:t>Analytical and critical thinking skills.</w:t>
            </w:r>
          </w:p>
          <w:p w14:paraId="47021650" w14:textId="77777777" w:rsidR="00992E82" w:rsidRPr="00AC4F90" w:rsidRDefault="00A14B35" w:rsidP="00A14B35">
            <w:pPr>
              <w:pStyle w:val="ListBullet"/>
              <w:rPr>
                <w:color w:val="404040" w:themeColor="text1" w:themeTint="BF"/>
                <w:lang w:val="en-IN" w:eastAsia="en-IN"/>
              </w:rPr>
            </w:pPr>
            <w:r w:rsidRPr="00AC4F90">
              <w:rPr>
                <w:color w:val="404040" w:themeColor="text1" w:themeTint="BF"/>
                <w:lang w:val="en-IN" w:eastAsia="en-IN"/>
              </w:rPr>
              <w:t>Good observation skills and a willingness to learn new things.</w:t>
            </w:r>
          </w:p>
          <w:p w14:paraId="361ED221" w14:textId="77777777" w:rsidR="00A14B35" w:rsidRPr="00AC4F90" w:rsidRDefault="00A14B35" w:rsidP="00A14B35">
            <w:pPr>
              <w:pStyle w:val="ListBullet"/>
              <w:rPr>
                <w:color w:val="404040" w:themeColor="text1" w:themeTint="BF"/>
                <w:lang w:val="en-IN" w:eastAsia="en-IN"/>
              </w:rPr>
            </w:pPr>
            <w:r w:rsidRPr="00AC4F90">
              <w:rPr>
                <w:color w:val="404040" w:themeColor="text1" w:themeTint="BF"/>
                <w:lang w:val="en-IN" w:eastAsia="en-IN"/>
              </w:rPr>
              <w:t>A good team player.</w:t>
            </w:r>
          </w:p>
          <w:p w14:paraId="608218F5" w14:textId="58CAC65B" w:rsidR="00A14B35" w:rsidRPr="00A14B35" w:rsidRDefault="00A14B35" w:rsidP="00A14B35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</w:p>
        </w:tc>
      </w:tr>
      <w:tr w:rsidR="00B56799" w:rsidRPr="006E1507" w14:paraId="543696AD" w14:textId="7A0460BE" w:rsidTr="00524FC1">
        <w:trPr>
          <w:trHeight w:val="53"/>
        </w:trPr>
        <w:tc>
          <w:tcPr>
            <w:tcW w:w="3969" w:type="dxa"/>
          </w:tcPr>
          <w:p w14:paraId="61CCF103" w14:textId="04A5B0AE" w:rsidR="003B0EE4" w:rsidRPr="003B0EE4" w:rsidRDefault="003B0EE4" w:rsidP="003B0EE4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auto"/>
              </w:rPr>
            </w:pPr>
          </w:p>
        </w:tc>
        <w:tc>
          <w:tcPr>
            <w:tcW w:w="5968" w:type="dxa"/>
          </w:tcPr>
          <w:p w14:paraId="15004EE3" w14:textId="195A8F66" w:rsidR="00B56799" w:rsidRPr="00F401F0" w:rsidRDefault="00B56799" w:rsidP="00B5679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F9A136B" w14:textId="77777777" w:rsidR="00C76128" w:rsidRPr="00C76128" w:rsidRDefault="00C76128" w:rsidP="00C76128">
      <w:pPr>
        <w:pStyle w:val="ListBullet"/>
        <w:numPr>
          <w:ilvl w:val="0"/>
          <w:numId w:val="0"/>
        </w:numPr>
        <w:rPr>
          <w:rFonts w:asciiTheme="majorHAnsi" w:hAnsiTheme="majorHAnsi" w:cstheme="minorHAnsi"/>
          <w:b/>
          <w:bCs/>
          <w:color w:val="auto"/>
          <w:sz w:val="24"/>
          <w:szCs w:val="24"/>
        </w:rPr>
      </w:pPr>
    </w:p>
    <w:p w14:paraId="45CA2F53" w14:textId="2F288C56" w:rsidR="00980AAC" w:rsidRPr="00C87EA6" w:rsidRDefault="00CE78F2" w:rsidP="00980AAC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4"/>
          <w:szCs w:val="24"/>
        </w:rPr>
      </w:pPr>
      <w:r w:rsidRPr="00C87EA6">
        <w:rPr>
          <w:sz w:val="24"/>
          <w:szCs w:val="24"/>
        </w:rPr>
        <w:t>Projects</w:t>
      </w:r>
      <w:r w:rsidR="00980AAC" w:rsidRPr="00C87EA6">
        <w:rPr>
          <w:sz w:val="24"/>
          <w:szCs w:val="24"/>
        </w:rPr>
        <w:t xml:space="preserve">                                             </w:t>
      </w:r>
    </w:p>
    <w:tbl>
      <w:tblPr>
        <w:tblStyle w:val="TableGrid"/>
        <w:tblW w:w="56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1"/>
      </w:tblGrid>
      <w:tr w:rsidR="00B56799" w:rsidRPr="006E1507" w14:paraId="6A814DD1" w14:textId="77777777" w:rsidTr="005D3C0F">
        <w:trPr>
          <w:trHeight w:val="1038"/>
        </w:trPr>
        <w:tc>
          <w:tcPr>
            <w:tcW w:w="10490" w:type="dxa"/>
          </w:tcPr>
          <w:p w14:paraId="164BBDEE" w14:textId="77777777" w:rsidR="00992E82" w:rsidRPr="00C50283" w:rsidRDefault="00992E82" w:rsidP="00992E8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1AB80939" w14:textId="77777777" w:rsidR="00674940" w:rsidRPr="00213802" w:rsidRDefault="00674940" w:rsidP="00674940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213802">
              <w:rPr>
                <w:b/>
                <w:bCs/>
                <w:sz w:val="28"/>
                <w:szCs w:val="28"/>
              </w:rPr>
              <w:t>Web scraper.</w:t>
            </w:r>
          </w:p>
          <w:p w14:paraId="2146A008" w14:textId="77777777" w:rsidR="00674940" w:rsidRPr="00011F5C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011F5C">
              <w:rPr>
                <w:sz w:val="24"/>
                <w:szCs w:val="24"/>
              </w:rPr>
              <w:t xml:space="preserve">Web Scrapers can extract all the data on sites or the specific data that a user wants. Ideally, it’s best if you specify the </w:t>
            </w:r>
            <w:proofErr w:type="gramStart"/>
            <w:r w:rsidRPr="00011F5C">
              <w:rPr>
                <w:sz w:val="24"/>
                <w:szCs w:val="24"/>
              </w:rPr>
              <w:t>data</w:t>
            </w:r>
            <w:proofErr w:type="gramEnd"/>
            <w:r w:rsidRPr="00011F5C">
              <w:rPr>
                <w:sz w:val="24"/>
                <w:szCs w:val="24"/>
              </w:rPr>
              <w:t xml:space="preserve"> you want so that the web scraper only extracts that data quickly. </w:t>
            </w:r>
          </w:p>
          <w:p w14:paraId="2D7621F5" w14:textId="77777777" w:rsidR="00674940" w:rsidRPr="00011F5C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011F5C">
              <w:rPr>
                <w:sz w:val="24"/>
                <w:szCs w:val="24"/>
              </w:rPr>
              <w:t xml:space="preserve">In this project I </w:t>
            </w:r>
            <w:r>
              <w:rPr>
                <w:sz w:val="24"/>
                <w:szCs w:val="24"/>
              </w:rPr>
              <w:t>use flip kart URL to scrape the customers reviews about the products.</w:t>
            </w:r>
          </w:p>
          <w:p w14:paraId="28017FAF" w14:textId="77777777" w:rsidR="00674940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5C8C2195" w14:textId="77777777" w:rsidR="00674940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Tools &amp; IDES: python, HTML, CSS, PyCharm, postman.</w:t>
            </w:r>
          </w:p>
          <w:p w14:paraId="06F13623" w14:textId="77777777" w:rsidR="00674940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Git: </w:t>
            </w:r>
            <w:hyperlink r:id="rId11" w:history="1">
              <w:r w:rsidRPr="00826079">
                <w:rPr>
                  <w:rStyle w:val="Hyperlink"/>
                </w:rPr>
                <w:t>https://github.com/abinashrout548/Flipcart-review-Scraper_Heroku-Deployement</w:t>
              </w:r>
            </w:hyperlink>
          </w:p>
          <w:p w14:paraId="4CA8E03B" w14:textId="77777777" w:rsidR="00674940" w:rsidRDefault="00674940" w:rsidP="00674940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5D3C0F">
              <w:rPr>
                <w:b/>
                <w:bCs/>
                <w:sz w:val="28"/>
                <w:szCs w:val="28"/>
              </w:rPr>
              <w:t>Tic Tac Toe.</w:t>
            </w:r>
          </w:p>
          <w:p w14:paraId="05AF2775" w14:textId="77777777" w:rsidR="00674940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C50283">
              <w:rPr>
                <w:sz w:val="24"/>
                <w:szCs w:val="24"/>
              </w:rPr>
              <w:t xml:space="preserve">Tic Tac Toe is a two-player game in which the objective is to take turns and mark the correct spaces in a 3x3 (or larger) grid. </w:t>
            </w:r>
            <w:r>
              <w:rPr>
                <w:sz w:val="24"/>
                <w:szCs w:val="24"/>
              </w:rPr>
              <w:t>T</w:t>
            </w:r>
            <w:r w:rsidRPr="00C50283">
              <w:rPr>
                <w:sz w:val="24"/>
                <w:szCs w:val="24"/>
              </w:rPr>
              <w:t xml:space="preserve">he first player who places three of their marks in a horizontal, </w:t>
            </w:r>
            <w:proofErr w:type="gramStart"/>
            <w:r w:rsidRPr="00C50283">
              <w:rPr>
                <w:sz w:val="24"/>
                <w:szCs w:val="24"/>
              </w:rPr>
              <w:t>vertical</w:t>
            </w:r>
            <w:proofErr w:type="gramEnd"/>
            <w:r w:rsidRPr="00C50283">
              <w:rPr>
                <w:sz w:val="24"/>
                <w:szCs w:val="24"/>
              </w:rPr>
              <w:t xml:space="preserve"> or diagonal row wins the game</w:t>
            </w:r>
            <w:r>
              <w:rPr>
                <w:sz w:val="24"/>
                <w:szCs w:val="24"/>
              </w:rPr>
              <w:t>.</w:t>
            </w:r>
          </w:p>
          <w:p w14:paraId="2B8955D3" w14:textId="77777777" w:rsidR="00674940" w:rsidRPr="003D0476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Tools &amp; IDES: python, HTML, CSS, PyCharm, postman.</w:t>
            </w:r>
          </w:p>
          <w:p w14:paraId="4EAE3A78" w14:textId="77777777" w:rsidR="00674940" w:rsidRPr="003D0476" w:rsidRDefault="00674940" w:rsidP="0067494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2C5C85" w:themeColor="hyperlink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Git:</w:t>
            </w:r>
            <w:r>
              <w:t xml:space="preserve"> </w:t>
            </w:r>
            <w:hyperlink r:id="rId12" w:history="1">
              <w:r w:rsidRPr="000844BB">
                <w:rPr>
                  <w:rStyle w:val="Hyperlink"/>
                  <w:sz w:val="24"/>
                  <w:szCs w:val="24"/>
                </w:rPr>
                <w:t>https://github.com/abinashrout548/Tic-Tac-Toe-</w:t>
              </w:r>
            </w:hyperlink>
          </w:p>
          <w:p w14:paraId="0D05FDFD" w14:textId="77777777" w:rsidR="00674940" w:rsidRDefault="00674940" w:rsidP="00674940">
            <w:pPr>
              <w:pStyle w:val="ListBulle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Python based Calculator.</w:t>
            </w:r>
          </w:p>
          <w:p w14:paraId="2FD05C8D" w14:textId="677B6543" w:rsidR="00AC4F90" w:rsidRPr="00AC4F90" w:rsidRDefault="00AC4F90" w:rsidP="00AC4F90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C4F90">
              <w:rPr>
                <w:sz w:val="24"/>
                <w:szCs w:val="24"/>
              </w:rPr>
              <w:t>n this example you will learn to create a simple calculator that can add, subtract, multiply or divide depending upon the input from the user.</w:t>
            </w:r>
          </w:p>
          <w:p w14:paraId="39ED9812" w14:textId="77777777" w:rsidR="00674940" w:rsidRPr="00526B5D" w:rsidRDefault="00674940" w:rsidP="00674940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2E1981">
              <w:rPr>
                <w:b/>
                <w:bCs/>
                <w:sz w:val="28"/>
                <w:szCs w:val="28"/>
              </w:rPr>
              <w:t>IOT Covid Patient alert system.</w:t>
            </w:r>
          </w:p>
          <w:p w14:paraId="68EB01FC" w14:textId="77777777" w:rsidR="00674940" w:rsidRDefault="00674940" w:rsidP="00674940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</w:rPr>
            </w:pPr>
          </w:p>
          <w:p w14:paraId="72C219AA" w14:textId="14E0F16C" w:rsidR="00992E82" w:rsidRPr="00674940" w:rsidRDefault="00674940" w:rsidP="00674940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2E1981">
              <w:rPr>
                <w:b/>
                <w:bCs/>
                <w:sz w:val="28"/>
                <w:szCs w:val="28"/>
              </w:rPr>
              <w:t xml:space="preserve">HPCL </w:t>
            </w:r>
            <w:r>
              <w:rPr>
                <w:b/>
                <w:bCs/>
                <w:sz w:val="28"/>
                <w:szCs w:val="28"/>
              </w:rPr>
              <w:t>(</w:t>
            </w:r>
            <w:r w:rsidRPr="0068499D">
              <w:rPr>
                <w:b/>
                <w:bCs/>
                <w:color w:val="404040" w:themeColor="text1" w:themeTint="BF"/>
                <w:sz w:val="28"/>
                <w:szCs w:val="28"/>
              </w:rPr>
              <w:t>Hindustan Petroleum Corporation Limited</w:t>
            </w:r>
            <w:r>
              <w:rPr>
                <w:b/>
                <w:bCs/>
                <w:sz w:val="28"/>
                <w:szCs w:val="28"/>
              </w:rPr>
              <w:t>.)</w:t>
            </w:r>
            <w:r w:rsidRPr="002E1981">
              <w:rPr>
                <w:b/>
                <w:bCs/>
                <w:sz w:val="28"/>
                <w:szCs w:val="28"/>
              </w:rPr>
              <w:t xml:space="preserve"> Dharmapuri Automation System.</w:t>
            </w:r>
            <w:r>
              <w:rPr>
                <w:b/>
                <w:bCs/>
                <w:sz w:val="28"/>
                <w:szCs w:val="28"/>
              </w:rPr>
              <w:t xml:space="preserve">  (6-month INTERN)</w:t>
            </w:r>
          </w:p>
          <w:p w14:paraId="54F0F7C2" w14:textId="77777777" w:rsidR="00674940" w:rsidRPr="00931C93" w:rsidRDefault="00674940" w:rsidP="00674940">
            <w:pPr>
              <w:pStyle w:val="ListBullet"/>
              <w:numPr>
                <w:ilvl w:val="0"/>
                <w:numId w:val="27"/>
              </w:numPr>
            </w:pPr>
            <w:r w:rsidRPr="00931C93">
              <w:t>In this intern</w:t>
            </w:r>
            <w:r>
              <w:t>s</w:t>
            </w:r>
            <w:r w:rsidRPr="00931C93">
              <w:t xml:space="preserve">hip I worked </w:t>
            </w:r>
            <w:r>
              <w:t xml:space="preserve">as a junior PLC &amp; SCADA engineer </w:t>
            </w:r>
            <w:r w:rsidRPr="00931C93">
              <w:t xml:space="preserve">with </w:t>
            </w:r>
            <w:r>
              <w:t>a team of 12 engineers.</w:t>
            </w:r>
          </w:p>
          <w:p w14:paraId="3B5DB3E7" w14:textId="77777777" w:rsidR="00674940" w:rsidRDefault="00674940" w:rsidP="00674940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A0BE0">
              <w:rPr>
                <w:sz w:val="24"/>
                <w:szCs w:val="24"/>
              </w:rPr>
              <w:lastRenderedPageBreak/>
              <w:t xml:space="preserve">In this project we design the Dharmapuri plant automation as per the HPCL client requirement using </w:t>
            </w:r>
            <w:r>
              <w:rPr>
                <w:sz w:val="24"/>
                <w:szCs w:val="24"/>
              </w:rPr>
              <w:t>the</w:t>
            </w:r>
            <w:r w:rsidRPr="002A0BE0">
              <w:rPr>
                <w:sz w:val="24"/>
                <w:szCs w:val="24"/>
              </w:rPr>
              <w:t xml:space="preserve"> PLC coding and SCADA graphics.</w:t>
            </w:r>
          </w:p>
          <w:p w14:paraId="14CB8A60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Oil tank designing.</w:t>
            </w:r>
          </w:p>
          <w:p w14:paraId="5F88361A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330FD">
              <w:rPr>
                <w:sz w:val="24"/>
                <w:szCs w:val="24"/>
              </w:rPr>
              <w:t>Transportation Designing.</w:t>
            </w:r>
          </w:p>
          <w:p w14:paraId="07906A40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Motor, Generator &amp; Pump Designing with PLC &amp; SCADA logics.</w:t>
            </w:r>
          </w:p>
          <w:p w14:paraId="4A48D4D1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Ladder Logic</w:t>
            </w:r>
          </w:p>
          <w:p w14:paraId="67193F46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Relay</w:t>
            </w:r>
          </w:p>
          <w:p w14:paraId="4E9D491B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</w:t>
            </w:r>
          </w:p>
          <w:p w14:paraId="030A6123" w14:textId="77777777" w:rsidR="00674940" w:rsidRDefault="00674940" w:rsidP="00674940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Switches.</w:t>
            </w:r>
          </w:p>
          <w:p w14:paraId="403D2467" w14:textId="77777777" w:rsidR="00674940" w:rsidRDefault="00674940" w:rsidP="00674940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Troubleshooting the onsite errors of PLC &amp; SCADA.</w:t>
            </w:r>
          </w:p>
          <w:p w14:paraId="04AA4F1A" w14:textId="77777777" w:rsidR="00674940" w:rsidRDefault="00674940" w:rsidP="00674940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the safety of the PLC.</w:t>
            </w:r>
          </w:p>
          <w:p w14:paraId="135C5C4D" w14:textId="77777777" w:rsidR="00992E82" w:rsidRPr="00670CA4" w:rsidRDefault="00992E82" w:rsidP="00992E82">
            <w:pPr>
              <w:pStyle w:val="ListBullet"/>
              <w:contextualSpacing w:val="0"/>
              <w:rPr>
                <w:b/>
                <w:bCs/>
                <w:sz w:val="28"/>
                <w:szCs w:val="28"/>
              </w:rPr>
            </w:pPr>
            <w:r w:rsidRPr="00670CA4">
              <w:rPr>
                <w:b/>
                <w:bCs/>
                <w:sz w:val="28"/>
                <w:szCs w:val="28"/>
              </w:rPr>
              <w:t>Hydro Phonics Farming.</w:t>
            </w:r>
          </w:p>
          <w:p w14:paraId="594DADF1" w14:textId="77777777" w:rsidR="00992E82" w:rsidRDefault="00992E82" w:rsidP="00992E82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670CA4">
              <w:rPr>
                <w:sz w:val="24"/>
                <w:szCs w:val="24"/>
              </w:rPr>
              <w:t>Hydroponic System is a system of growing crops without soil, often called soilless farming. In the hydroponic system, the plant roots grow in a liquid nutrient solution or inside the moist inert materials like Rockwool and Vermiculite. The liquid nutrient solution is a mixture of essential plant nutrients in the water.</w:t>
            </w:r>
          </w:p>
          <w:p w14:paraId="273E2630" w14:textId="4BCF4093" w:rsidR="00992E82" w:rsidRDefault="00992E82" w:rsidP="00992E82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Tools: Microcontroller, relay, Sensors.</w:t>
            </w:r>
          </w:p>
          <w:p w14:paraId="6E883D84" w14:textId="77777777" w:rsidR="00992E82" w:rsidRPr="00831E33" w:rsidRDefault="00992E82" w:rsidP="00992E82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2E1981">
              <w:rPr>
                <w:b/>
                <w:bCs/>
                <w:sz w:val="28"/>
                <w:szCs w:val="28"/>
              </w:rPr>
              <w:t>Solar Mobile Charger.</w:t>
            </w:r>
          </w:p>
          <w:p w14:paraId="7BACF127" w14:textId="77777777" w:rsidR="00992E82" w:rsidRDefault="00992E82" w:rsidP="00992E82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831E33">
              <w:rPr>
                <w:sz w:val="24"/>
                <w:szCs w:val="24"/>
              </w:rPr>
              <w:t>In this project we develop a Mobile charger which can</w:t>
            </w:r>
            <w:r w:rsidRPr="00831E33">
              <w:rPr>
                <w:b/>
                <w:bCs/>
                <w:sz w:val="28"/>
                <w:szCs w:val="28"/>
              </w:rPr>
              <w:t xml:space="preserve"> </w:t>
            </w:r>
            <w:r w:rsidRPr="00831E33">
              <w:rPr>
                <w:sz w:val="24"/>
                <w:szCs w:val="24"/>
              </w:rPr>
              <w:t>use the solar power to charge the Electronics devices.</w:t>
            </w:r>
          </w:p>
          <w:p w14:paraId="34AC5D47" w14:textId="77777777" w:rsidR="00992E82" w:rsidRPr="00831E33" w:rsidRDefault="00992E82" w:rsidP="00992E82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Video:</w:t>
            </w:r>
            <w:r>
              <w:t xml:space="preserve"> </w:t>
            </w:r>
            <w:hyperlink r:id="rId13" w:history="1">
              <w:r w:rsidRPr="000844BB">
                <w:rPr>
                  <w:rStyle w:val="Hyperlink"/>
                  <w:sz w:val="24"/>
                  <w:szCs w:val="24"/>
                </w:rPr>
                <w:t>https://youtu.be/5Zs5n9vkBZo</w:t>
              </w:r>
            </w:hyperlink>
          </w:p>
          <w:p w14:paraId="53834D3A" w14:textId="77777777" w:rsidR="00992E82" w:rsidRDefault="00992E82" w:rsidP="00992E82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2E1981">
              <w:rPr>
                <w:b/>
                <w:bCs/>
                <w:sz w:val="28"/>
                <w:szCs w:val="28"/>
              </w:rPr>
              <w:t>Solar &amp; Smart Energy System.</w:t>
            </w:r>
          </w:p>
          <w:p w14:paraId="62A6E08E" w14:textId="5C515C6D" w:rsidR="005D3C0F" w:rsidRDefault="00992E82" w:rsidP="009A4124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Hyperlink"/>
                <w:sz w:val="24"/>
                <w:szCs w:val="24"/>
              </w:rPr>
            </w:pPr>
            <w:r w:rsidRPr="00583BAB">
              <w:rPr>
                <w:sz w:val="24"/>
                <w:szCs w:val="24"/>
              </w:rPr>
              <w:t>Video:</w:t>
            </w:r>
            <w:r>
              <w:t xml:space="preserve"> </w:t>
            </w:r>
            <w:hyperlink r:id="rId14" w:history="1">
              <w:r w:rsidRPr="000844BB">
                <w:rPr>
                  <w:rStyle w:val="Hyperlink"/>
                  <w:sz w:val="24"/>
                  <w:szCs w:val="24"/>
                </w:rPr>
                <w:t>https://youtu.be/VmKtb_9IwjA</w:t>
              </w:r>
            </w:hyperlink>
          </w:p>
          <w:p w14:paraId="7EEB7667" w14:textId="77777777" w:rsidR="009A4124" w:rsidRDefault="009A4124" w:rsidP="009A412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C5C85" w:themeColor="hyperlink"/>
                <w:sz w:val="24"/>
                <w:szCs w:val="24"/>
                <w:u w:val="single"/>
              </w:rPr>
            </w:pPr>
          </w:p>
          <w:p w14:paraId="19AE9C65" w14:textId="77777777" w:rsidR="009A4124" w:rsidRPr="00FB4FDA" w:rsidRDefault="009A4124" w:rsidP="009A4124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ducation:"/>
                <w:tag w:val="Education:"/>
                <w:id w:val="-691611852"/>
                <w:placeholder>
                  <w:docPart w:val="DBDFE510795E4477B2A763E1BDB2ED1A"/>
                </w:placeholder>
                <w:temporary/>
                <w:showingPlcHdr/>
                <w15:appearance w15:val="hidden"/>
              </w:sdtPr>
              <w:sdtContent>
                <w:r w:rsidRPr="00FB4FDA">
                  <w:rPr>
                    <w:sz w:val="20"/>
                    <w:szCs w:val="20"/>
                  </w:rPr>
                  <w:t>Education</w:t>
                </w:r>
              </w:sdtContent>
            </w:sdt>
          </w:p>
          <w:p w14:paraId="5AB27EB8" w14:textId="77777777" w:rsidR="009A4124" w:rsidRPr="009D4886" w:rsidRDefault="009A4124" w:rsidP="009A4124">
            <w:pPr>
              <w:pStyle w:val="Heading1"/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 w:rsidRPr="009D4886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MAY 2022</w:t>
            </w:r>
          </w:p>
          <w:p w14:paraId="0CB4433F" w14:textId="77777777" w:rsidR="009A4124" w:rsidRPr="009D4886" w:rsidRDefault="009A4124" w:rsidP="009A4124">
            <w:pPr>
              <w:pStyle w:val="Heading1"/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</w:rPr>
            </w:pPr>
            <w:r w:rsidRPr="009D48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B. TECH - </w:t>
            </w:r>
            <w:r w:rsidRPr="009D488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7.2 CGPA, In electrical &amp; electronics engineering</w:t>
            </w:r>
            <w:r w:rsidRPr="009D4886">
              <w:rPr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, SILICON INSTITUTE OF TECHNOLOGY</w:t>
            </w:r>
          </w:p>
          <w:p w14:paraId="7A8478A9" w14:textId="77777777" w:rsidR="009A4124" w:rsidRPr="009D4886" w:rsidRDefault="009A4124" w:rsidP="009A4124">
            <w:pPr>
              <w:pStyle w:val="Heading3"/>
              <w:contextualSpacing w:val="0"/>
              <w:rPr>
                <w:szCs w:val="22"/>
              </w:rPr>
            </w:pPr>
            <w:r w:rsidRPr="009D4886">
              <w:rPr>
                <w:szCs w:val="22"/>
              </w:rPr>
              <w:t>july 2018</w:t>
            </w:r>
          </w:p>
          <w:p w14:paraId="4715F51D" w14:textId="77777777" w:rsidR="009A4124" w:rsidRDefault="009A4124" w:rsidP="009A4124">
            <w:pPr>
              <w:pStyle w:val="ListBullet"/>
              <w:numPr>
                <w:ilvl w:val="0"/>
                <w:numId w:val="0"/>
              </w:numPr>
              <w:rPr>
                <w:rStyle w:val="Heading1Char"/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</w:pPr>
            <w:r w:rsidRPr="009D4886">
              <w:rPr>
                <w:b/>
                <w:color w:val="auto"/>
              </w:rPr>
              <w:t>Diploma</w:t>
            </w:r>
            <w:r w:rsidRPr="009D4886">
              <w:rPr>
                <w:b/>
              </w:rPr>
              <w:t xml:space="preserve"> </w:t>
            </w:r>
            <w:r w:rsidRPr="009D4886">
              <w:rPr>
                <w:b/>
                <w:color w:val="auto"/>
              </w:rPr>
              <w:t xml:space="preserve">– 77%, IN </w:t>
            </w:r>
            <w:r w:rsidRPr="009D488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 xml:space="preserve">Electrical engineering, </w:t>
            </w:r>
            <w:r w:rsidRPr="009D4886">
              <w:rPr>
                <w:rStyle w:val="Heading1Char"/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institute of textile technology</w:t>
            </w:r>
          </w:p>
          <w:p w14:paraId="30692DFB" w14:textId="77777777" w:rsidR="009A4124" w:rsidRPr="009D4886" w:rsidRDefault="009A4124" w:rsidP="009A4124">
            <w:pPr>
              <w:pStyle w:val="ListBullet"/>
              <w:numPr>
                <w:ilvl w:val="0"/>
                <w:numId w:val="0"/>
              </w:numPr>
              <w:rPr>
                <w:rStyle w:val="SubtleReference"/>
              </w:rPr>
            </w:pPr>
          </w:p>
          <w:p w14:paraId="4E15C4DC" w14:textId="77777777" w:rsidR="009A4124" w:rsidRPr="009D4886" w:rsidRDefault="009A4124" w:rsidP="009A4124">
            <w:pPr>
              <w:pStyle w:val="ListBullet"/>
              <w:numPr>
                <w:ilvl w:val="0"/>
                <w:numId w:val="0"/>
              </w:numPr>
              <w:rPr>
                <w:rStyle w:val="SubtleReference"/>
              </w:rPr>
            </w:pPr>
            <w:r w:rsidRPr="009D4886">
              <w:rPr>
                <w:rStyle w:val="SubtleReference"/>
              </w:rPr>
              <w:t>JUNE 2019</w:t>
            </w:r>
          </w:p>
          <w:p w14:paraId="320234C1" w14:textId="342DFB1F" w:rsidR="009A4124" w:rsidRPr="009A4124" w:rsidRDefault="009A4124" w:rsidP="009A412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C5C85" w:themeColor="hyperlink"/>
                <w:sz w:val="24"/>
                <w:szCs w:val="24"/>
                <w:u w:val="single"/>
              </w:rPr>
            </w:pPr>
            <w:r w:rsidRPr="009D4886">
              <w:rPr>
                <w:b/>
                <w:color w:val="auto"/>
              </w:rPr>
              <w:t>Diploma – 67%</w:t>
            </w:r>
            <w:r w:rsidRPr="009D4886">
              <w:rPr>
                <w:b/>
              </w:rPr>
              <w:t xml:space="preserve">, </w:t>
            </w:r>
            <w:r w:rsidRPr="009D4886">
              <w:rPr>
                <w:b/>
                <w:color w:val="auto"/>
              </w:rPr>
              <w:t>IN</w:t>
            </w:r>
            <w:r w:rsidRPr="009D4886">
              <w:rPr>
                <w:b/>
              </w:rPr>
              <w:t xml:space="preserve"> </w:t>
            </w:r>
            <w:r w:rsidRPr="009D4886">
              <w:rPr>
                <w:rStyle w:val="Heading1Char"/>
                <w:rFonts w:asciiTheme="minorHAnsi" w:hAnsiTheme="minorHAnsi" w:cstheme="minorHAnsi"/>
                <w:sz w:val="22"/>
                <w:szCs w:val="22"/>
              </w:rPr>
              <w:t xml:space="preserve">Industrial safety &amp; Fire Management, </w:t>
            </w:r>
            <w:r w:rsidRPr="009D4886">
              <w:rPr>
                <w:rStyle w:val="Heading1Char"/>
                <w:rFonts w:asciiTheme="minorHAnsi" w:hAnsiTheme="minorHAnsi" w:cstheme="minorHAnsi"/>
                <w:color w:val="595959" w:themeColor="text1" w:themeTint="A6"/>
                <w:sz w:val="22"/>
                <w:szCs w:val="22"/>
              </w:rPr>
              <w:t>Orissa Institute of Fire &amp; Safety Management</w:t>
            </w:r>
          </w:p>
          <w:p w14:paraId="313CD3DF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5333032E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1C7AE938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07DEF245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34A673AB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30AE1D99" w14:textId="77777777" w:rsidR="00481AC7" w:rsidRDefault="00481AC7" w:rsidP="0099393D">
            <w:pPr>
              <w:pStyle w:val="ListBullet"/>
              <w:numPr>
                <w:ilvl w:val="0"/>
                <w:numId w:val="0"/>
              </w:numPr>
            </w:pPr>
          </w:p>
          <w:p w14:paraId="3DB4AA91" w14:textId="591E350D" w:rsidR="00912F65" w:rsidRPr="006E1507" w:rsidRDefault="00912F65" w:rsidP="0099393D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1F5E1AB" w14:textId="474FBD4E" w:rsidR="00830035" w:rsidRPr="00912F65" w:rsidRDefault="00C87EA6" w:rsidP="00830035">
      <w:pPr>
        <w:pStyle w:val="NoSpacing"/>
        <w:rPr>
          <w:rFonts w:ascii="Times New Roman" w:hAnsi="Times New Roman" w:cs="Times New Roman"/>
        </w:rPr>
      </w:pPr>
      <w:r w:rsidRPr="00980AAC">
        <w:rPr>
          <w:rFonts w:ascii="Times New Roman" w:hAnsi="Times New Roman" w:cs="Times New Roman"/>
        </w:rPr>
        <w:lastRenderedPageBreak/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980AAC">
        <w:rPr>
          <w:rFonts w:ascii="Times New Roman" w:hAnsi="Times New Roman" w:cs="Times New Roman"/>
        </w:rPr>
        <w:tab/>
      </w:r>
      <w:r w:rsidRPr="002E1981">
        <w:rPr>
          <w:rFonts w:ascii="Times New Roman" w:hAnsi="Times New Roman" w:cs="Times New Roman"/>
          <w:b/>
          <w:bCs/>
          <w:sz w:val="28"/>
          <w:szCs w:val="28"/>
        </w:rPr>
        <w:t xml:space="preserve">            Abinash Ro</w:t>
      </w:r>
      <w:r w:rsidR="0072539C">
        <w:rPr>
          <w:rFonts w:ascii="Times New Roman" w:hAnsi="Times New Roman" w:cs="Times New Roman"/>
          <w:b/>
          <w:bCs/>
          <w:sz w:val="28"/>
          <w:szCs w:val="28"/>
        </w:rPr>
        <w:t>ut</w:t>
      </w:r>
      <w:r w:rsidR="0083003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sectPr w:rsidR="00830035" w:rsidRPr="00912F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5D74" w14:textId="77777777" w:rsidR="00007314" w:rsidRDefault="00007314" w:rsidP="0068194B">
      <w:r>
        <w:separator/>
      </w:r>
    </w:p>
    <w:p w14:paraId="3769ECB4" w14:textId="77777777" w:rsidR="00007314" w:rsidRDefault="00007314"/>
    <w:p w14:paraId="75AA8CC1" w14:textId="77777777" w:rsidR="00007314" w:rsidRDefault="00007314"/>
  </w:endnote>
  <w:endnote w:type="continuationSeparator" w:id="0">
    <w:p w14:paraId="716EEAE1" w14:textId="77777777" w:rsidR="00007314" w:rsidRDefault="00007314" w:rsidP="0068194B">
      <w:r>
        <w:continuationSeparator/>
      </w:r>
    </w:p>
    <w:p w14:paraId="4735A8EF" w14:textId="77777777" w:rsidR="00007314" w:rsidRDefault="00007314"/>
    <w:p w14:paraId="709EA194" w14:textId="77777777" w:rsidR="00007314" w:rsidRDefault="00007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3584" w14:textId="77777777" w:rsidR="00007314" w:rsidRDefault="00007314" w:rsidP="0068194B">
      <w:r>
        <w:separator/>
      </w:r>
    </w:p>
    <w:p w14:paraId="1364BDC8" w14:textId="77777777" w:rsidR="00007314" w:rsidRDefault="00007314"/>
    <w:p w14:paraId="1AD1574F" w14:textId="77777777" w:rsidR="00007314" w:rsidRDefault="00007314"/>
  </w:footnote>
  <w:footnote w:type="continuationSeparator" w:id="0">
    <w:p w14:paraId="1C627D67" w14:textId="77777777" w:rsidR="00007314" w:rsidRDefault="00007314" w:rsidP="0068194B">
      <w:r>
        <w:continuationSeparator/>
      </w:r>
    </w:p>
    <w:p w14:paraId="09718B4C" w14:textId="77777777" w:rsidR="00007314" w:rsidRDefault="00007314"/>
    <w:p w14:paraId="63F9A2E5" w14:textId="77777777" w:rsidR="00007314" w:rsidRDefault="000073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468A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90146"/>
    <w:multiLevelType w:val="hybridMultilevel"/>
    <w:tmpl w:val="11BA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65963"/>
    <w:multiLevelType w:val="hybridMultilevel"/>
    <w:tmpl w:val="F8E2B8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00923"/>
    <w:multiLevelType w:val="hybridMultilevel"/>
    <w:tmpl w:val="6CDA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27118E"/>
    <w:multiLevelType w:val="hybridMultilevel"/>
    <w:tmpl w:val="8E1EA52A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D764D2D"/>
    <w:multiLevelType w:val="multilevel"/>
    <w:tmpl w:val="D39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2B57C76"/>
    <w:multiLevelType w:val="hybridMultilevel"/>
    <w:tmpl w:val="030058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72904A8"/>
    <w:multiLevelType w:val="hybridMultilevel"/>
    <w:tmpl w:val="06FA0584"/>
    <w:lvl w:ilvl="0" w:tplc="4009000B">
      <w:numFmt w:val="bullet"/>
      <w:lvlText w:val=""/>
      <w:lvlJc w:val="left"/>
      <w:pPr>
        <w:ind w:left="2035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0" w15:restartNumberingAfterBreak="0">
    <w:nsid w:val="57923567"/>
    <w:multiLevelType w:val="hybridMultilevel"/>
    <w:tmpl w:val="FF388D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197D26"/>
    <w:multiLevelType w:val="hybridMultilevel"/>
    <w:tmpl w:val="D6DE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B1122"/>
    <w:multiLevelType w:val="hybridMultilevel"/>
    <w:tmpl w:val="E4985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36DC5"/>
    <w:multiLevelType w:val="multilevel"/>
    <w:tmpl w:val="E1AE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03188">
    <w:abstractNumId w:val="9"/>
  </w:num>
  <w:num w:numId="2" w16cid:durableId="1738169739">
    <w:abstractNumId w:val="8"/>
  </w:num>
  <w:num w:numId="3" w16cid:durableId="1825202011">
    <w:abstractNumId w:val="7"/>
  </w:num>
  <w:num w:numId="4" w16cid:durableId="1086267500">
    <w:abstractNumId w:val="6"/>
  </w:num>
  <w:num w:numId="5" w16cid:durableId="1547375292">
    <w:abstractNumId w:val="14"/>
  </w:num>
  <w:num w:numId="6" w16cid:durableId="1199859300">
    <w:abstractNumId w:val="3"/>
  </w:num>
  <w:num w:numId="7" w16cid:durableId="2048795026">
    <w:abstractNumId w:val="16"/>
  </w:num>
  <w:num w:numId="8" w16cid:durableId="415522408">
    <w:abstractNumId w:val="2"/>
  </w:num>
  <w:num w:numId="9" w16cid:durableId="1221867561">
    <w:abstractNumId w:val="18"/>
  </w:num>
  <w:num w:numId="10" w16cid:durableId="1230726003">
    <w:abstractNumId w:val="5"/>
  </w:num>
  <w:num w:numId="11" w16cid:durableId="1298073974">
    <w:abstractNumId w:val="4"/>
  </w:num>
  <w:num w:numId="12" w16cid:durableId="705252005">
    <w:abstractNumId w:val="1"/>
  </w:num>
  <w:num w:numId="13" w16cid:durableId="970399215">
    <w:abstractNumId w:val="0"/>
  </w:num>
  <w:num w:numId="14" w16cid:durableId="72047562">
    <w:abstractNumId w:val="13"/>
  </w:num>
  <w:num w:numId="15" w16cid:durableId="1109206155">
    <w:abstractNumId w:val="12"/>
  </w:num>
  <w:num w:numId="16" w16cid:durableId="468134171">
    <w:abstractNumId w:val="19"/>
  </w:num>
  <w:num w:numId="17" w16cid:durableId="300576477">
    <w:abstractNumId w:val="23"/>
  </w:num>
  <w:num w:numId="18" w16cid:durableId="235675605">
    <w:abstractNumId w:val="21"/>
  </w:num>
  <w:num w:numId="19" w16cid:durableId="401872857">
    <w:abstractNumId w:val="15"/>
  </w:num>
  <w:num w:numId="20" w16cid:durableId="1923489049">
    <w:abstractNumId w:val="10"/>
  </w:num>
  <w:num w:numId="21" w16cid:durableId="213348928">
    <w:abstractNumId w:val="9"/>
  </w:num>
  <w:num w:numId="22" w16cid:durableId="1693217975">
    <w:abstractNumId w:val="9"/>
  </w:num>
  <w:num w:numId="23" w16cid:durableId="307828790">
    <w:abstractNumId w:val="11"/>
  </w:num>
  <w:num w:numId="24" w16cid:durableId="1039011811">
    <w:abstractNumId w:val="9"/>
  </w:num>
  <w:num w:numId="25" w16cid:durableId="1752894079">
    <w:abstractNumId w:val="22"/>
  </w:num>
  <w:num w:numId="26" w16cid:durableId="2106223552">
    <w:abstractNumId w:val="20"/>
  </w:num>
  <w:num w:numId="27" w16cid:durableId="900092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81"/>
    <w:rsid w:val="000001EF"/>
    <w:rsid w:val="00007314"/>
    <w:rsid w:val="00007322"/>
    <w:rsid w:val="00007728"/>
    <w:rsid w:val="00011F5C"/>
    <w:rsid w:val="00022EB2"/>
    <w:rsid w:val="00024584"/>
    <w:rsid w:val="00024730"/>
    <w:rsid w:val="00030FFE"/>
    <w:rsid w:val="00037216"/>
    <w:rsid w:val="00055E95"/>
    <w:rsid w:val="0006440A"/>
    <w:rsid w:val="0007021F"/>
    <w:rsid w:val="000A7A03"/>
    <w:rsid w:val="000B2BA5"/>
    <w:rsid w:val="000F02B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4FFD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802"/>
    <w:rsid w:val="00213B4C"/>
    <w:rsid w:val="002253B0"/>
    <w:rsid w:val="00236D54"/>
    <w:rsid w:val="00241D8C"/>
    <w:rsid w:val="00241FDB"/>
    <w:rsid w:val="0024720C"/>
    <w:rsid w:val="00253BF5"/>
    <w:rsid w:val="002617AE"/>
    <w:rsid w:val="002638D0"/>
    <w:rsid w:val="002647D3"/>
    <w:rsid w:val="00275EAE"/>
    <w:rsid w:val="00294998"/>
    <w:rsid w:val="00296D94"/>
    <w:rsid w:val="00297F18"/>
    <w:rsid w:val="002A0BE0"/>
    <w:rsid w:val="002A1945"/>
    <w:rsid w:val="002A34BC"/>
    <w:rsid w:val="002A7996"/>
    <w:rsid w:val="002B2958"/>
    <w:rsid w:val="002B3FC8"/>
    <w:rsid w:val="002C30E7"/>
    <w:rsid w:val="002D23C5"/>
    <w:rsid w:val="002D6137"/>
    <w:rsid w:val="002E1981"/>
    <w:rsid w:val="002E7E61"/>
    <w:rsid w:val="002F05E5"/>
    <w:rsid w:val="002F254D"/>
    <w:rsid w:val="002F30E4"/>
    <w:rsid w:val="00303ADA"/>
    <w:rsid w:val="00307140"/>
    <w:rsid w:val="003075CF"/>
    <w:rsid w:val="00316DFF"/>
    <w:rsid w:val="00320E93"/>
    <w:rsid w:val="00325B57"/>
    <w:rsid w:val="0033482B"/>
    <w:rsid w:val="00336056"/>
    <w:rsid w:val="00353A62"/>
    <w:rsid w:val="003544E1"/>
    <w:rsid w:val="00361D2E"/>
    <w:rsid w:val="00363826"/>
    <w:rsid w:val="00363AE5"/>
    <w:rsid w:val="00366398"/>
    <w:rsid w:val="00367042"/>
    <w:rsid w:val="00397A17"/>
    <w:rsid w:val="003A0632"/>
    <w:rsid w:val="003A30E5"/>
    <w:rsid w:val="003A6ADF"/>
    <w:rsid w:val="003B0EE4"/>
    <w:rsid w:val="003B5928"/>
    <w:rsid w:val="003D0476"/>
    <w:rsid w:val="003D380F"/>
    <w:rsid w:val="003E160D"/>
    <w:rsid w:val="003F1D5F"/>
    <w:rsid w:val="003F4CE7"/>
    <w:rsid w:val="00405128"/>
    <w:rsid w:val="00406CFF"/>
    <w:rsid w:val="00416B25"/>
    <w:rsid w:val="00420592"/>
    <w:rsid w:val="004319E0"/>
    <w:rsid w:val="00437E8C"/>
    <w:rsid w:val="00440225"/>
    <w:rsid w:val="0046096D"/>
    <w:rsid w:val="004726BC"/>
    <w:rsid w:val="00474105"/>
    <w:rsid w:val="00480E6E"/>
    <w:rsid w:val="00481AC7"/>
    <w:rsid w:val="004833AC"/>
    <w:rsid w:val="00486277"/>
    <w:rsid w:val="00494CF6"/>
    <w:rsid w:val="00495F8D"/>
    <w:rsid w:val="004968D3"/>
    <w:rsid w:val="004A1FAE"/>
    <w:rsid w:val="004A32FF"/>
    <w:rsid w:val="004B06EB"/>
    <w:rsid w:val="004B6AD0"/>
    <w:rsid w:val="004C2D5D"/>
    <w:rsid w:val="004C33E1"/>
    <w:rsid w:val="004E01EB"/>
    <w:rsid w:val="004E1CE4"/>
    <w:rsid w:val="004E2794"/>
    <w:rsid w:val="00510392"/>
    <w:rsid w:val="00513E2A"/>
    <w:rsid w:val="00524FC1"/>
    <w:rsid w:val="00526B5D"/>
    <w:rsid w:val="00566A35"/>
    <w:rsid w:val="0056701E"/>
    <w:rsid w:val="00573C8D"/>
    <w:rsid w:val="005740D7"/>
    <w:rsid w:val="00583BAB"/>
    <w:rsid w:val="005A0F26"/>
    <w:rsid w:val="005A1B10"/>
    <w:rsid w:val="005A6850"/>
    <w:rsid w:val="005B15BD"/>
    <w:rsid w:val="005B1B1B"/>
    <w:rsid w:val="005C5932"/>
    <w:rsid w:val="005D3C0F"/>
    <w:rsid w:val="005D3CA7"/>
    <w:rsid w:val="005D4CC1"/>
    <w:rsid w:val="005F4522"/>
    <w:rsid w:val="005F4B91"/>
    <w:rsid w:val="005F55D2"/>
    <w:rsid w:val="0062312F"/>
    <w:rsid w:val="00625F2C"/>
    <w:rsid w:val="006618E9"/>
    <w:rsid w:val="0066234E"/>
    <w:rsid w:val="00670CA4"/>
    <w:rsid w:val="00674940"/>
    <w:rsid w:val="0068194B"/>
    <w:rsid w:val="00692703"/>
    <w:rsid w:val="006A1962"/>
    <w:rsid w:val="006B5D48"/>
    <w:rsid w:val="006B7D7B"/>
    <w:rsid w:val="006C1A5E"/>
    <w:rsid w:val="006C3BA0"/>
    <w:rsid w:val="006D65FA"/>
    <w:rsid w:val="006E1507"/>
    <w:rsid w:val="00712D8B"/>
    <w:rsid w:val="0072539C"/>
    <w:rsid w:val="007273B7"/>
    <w:rsid w:val="00733E0A"/>
    <w:rsid w:val="0074403D"/>
    <w:rsid w:val="00746D44"/>
    <w:rsid w:val="007538DC"/>
    <w:rsid w:val="00757803"/>
    <w:rsid w:val="0079206B"/>
    <w:rsid w:val="00796076"/>
    <w:rsid w:val="00797395"/>
    <w:rsid w:val="007C0566"/>
    <w:rsid w:val="007C2447"/>
    <w:rsid w:val="007C606B"/>
    <w:rsid w:val="007D11D5"/>
    <w:rsid w:val="007E4A3E"/>
    <w:rsid w:val="007E6A61"/>
    <w:rsid w:val="00801140"/>
    <w:rsid w:val="00803404"/>
    <w:rsid w:val="00825236"/>
    <w:rsid w:val="00830035"/>
    <w:rsid w:val="00831E33"/>
    <w:rsid w:val="00834955"/>
    <w:rsid w:val="008378F7"/>
    <w:rsid w:val="00855B59"/>
    <w:rsid w:val="00857754"/>
    <w:rsid w:val="00860461"/>
    <w:rsid w:val="0086487C"/>
    <w:rsid w:val="00870B20"/>
    <w:rsid w:val="008829F8"/>
    <w:rsid w:val="00885897"/>
    <w:rsid w:val="00893422"/>
    <w:rsid w:val="00895376"/>
    <w:rsid w:val="008A6538"/>
    <w:rsid w:val="008C7056"/>
    <w:rsid w:val="008F3B14"/>
    <w:rsid w:val="00901899"/>
    <w:rsid w:val="0090344B"/>
    <w:rsid w:val="00905715"/>
    <w:rsid w:val="00912F65"/>
    <w:rsid w:val="0091321E"/>
    <w:rsid w:val="00913946"/>
    <w:rsid w:val="0092726B"/>
    <w:rsid w:val="00927381"/>
    <w:rsid w:val="009361BA"/>
    <w:rsid w:val="00944F78"/>
    <w:rsid w:val="009510E7"/>
    <w:rsid w:val="00952C89"/>
    <w:rsid w:val="009571D8"/>
    <w:rsid w:val="009650EA"/>
    <w:rsid w:val="0097790C"/>
    <w:rsid w:val="00980AAC"/>
    <w:rsid w:val="0098506E"/>
    <w:rsid w:val="0099234E"/>
    <w:rsid w:val="00992E82"/>
    <w:rsid w:val="0099393D"/>
    <w:rsid w:val="009A4124"/>
    <w:rsid w:val="009A44CE"/>
    <w:rsid w:val="009C4DFC"/>
    <w:rsid w:val="009D44F8"/>
    <w:rsid w:val="009D4886"/>
    <w:rsid w:val="009E3160"/>
    <w:rsid w:val="009F1908"/>
    <w:rsid w:val="009F220C"/>
    <w:rsid w:val="009F2C3F"/>
    <w:rsid w:val="009F3B05"/>
    <w:rsid w:val="009F4931"/>
    <w:rsid w:val="00A13F74"/>
    <w:rsid w:val="00A14534"/>
    <w:rsid w:val="00A14B35"/>
    <w:rsid w:val="00A16DAA"/>
    <w:rsid w:val="00A24162"/>
    <w:rsid w:val="00A25023"/>
    <w:rsid w:val="00A270EA"/>
    <w:rsid w:val="00A34BA2"/>
    <w:rsid w:val="00A36F27"/>
    <w:rsid w:val="00A42E32"/>
    <w:rsid w:val="00A42F23"/>
    <w:rsid w:val="00A46E63"/>
    <w:rsid w:val="00A51DC5"/>
    <w:rsid w:val="00A53DE1"/>
    <w:rsid w:val="00A615E1"/>
    <w:rsid w:val="00A755E8"/>
    <w:rsid w:val="00A93A5D"/>
    <w:rsid w:val="00AB32F8"/>
    <w:rsid w:val="00AB5D0D"/>
    <w:rsid w:val="00AB610B"/>
    <w:rsid w:val="00AC4F90"/>
    <w:rsid w:val="00AD360E"/>
    <w:rsid w:val="00AD40FB"/>
    <w:rsid w:val="00AD782D"/>
    <w:rsid w:val="00AE7650"/>
    <w:rsid w:val="00B10EBE"/>
    <w:rsid w:val="00B236F1"/>
    <w:rsid w:val="00B50F99"/>
    <w:rsid w:val="00B51D1B"/>
    <w:rsid w:val="00B53CE5"/>
    <w:rsid w:val="00B540F4"/>
    <w:rsid w:val="00B56799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09C1"/>
    <w:rsid w:val="00C21B3C"/>
    <w:rsid w:val="00C25400"/>
    <w:rsid w:val="00C475C3"/>
    <w:rsid w:val="00C47AF9"/>
    <w:rsid w:val="00C47FA6"/>
    <w:rsid w:val="00C50283"/>
    <w:rsid w:val="00C57FC6"/>
    <w:rsid w:val="00C66A7D"/>
    <w:rsid w:val="00C76128"/>
    <w:rsid w:val="00C779DA"/>
    <w:rsid w:val="00C814F7"/>
    <w:rsid w:val="00C87EA6"/>
    <w:rsid w:val="00C93815"/>
    <w:rsid w:val="00C95381"/>
    <w:rsid w:val="00CA4B4D"/>
    <w:rsid w:val="00CB35C3"/>
    <w:rsid w:val="00CC6A48"/>
    <w:rsid w:val="00CD323D"/>
    <w:rsid w:val="00CE177D"/>
    <w:rsid w:val="00CE33AC"/>
    <w:rsid w:val="00CE4030"/>
    <w:rsid w:val="00CE64B3"/>
    <w:rsid w:val="00CE78F2"/>
    <w:rsid w:val="00CF1A49"/>
    <w:rsid w:val="00CF495D"/>
    <w:rsid w:val="00D0630C"/>
    <w:rsid w:val="00D2219C"/>
    <w:rsid w:val="00D243A9"/>
    <w:rsid w:val="00D2472B"/>
    <w:rsid w:val="00D305E5"/>
    <w:rsid w:val="00D37CD3"/>
    <w:rsid w:val="00D50326"/>
    <w:rsid w:val="00D6297C"/>
    <w:rsid w:val="00D64F4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37F"/>
    <w:rsid w:val="00DF430D"/>
    <w:rsid w:val="00DF4D6C"/>
    <w:rsid w:val="00E01923"/>
    <w:rsid w:val="00E14498"/>
    <w:rsid w:val="00E179AD"/>
    <w:rsid w:val="00E2397A"/>
    <w:rsid w:val="00E254DB"/>
    <w:rsid w:val="00E27E8D"/>
    <w:rsid w:val="00E300FC"/>
    <w:rsid w:val="00E362DB"/>
    <w:rsid w:val="00E51616"/>
    <w:rsid w:val="00E52122"/>
    <w:rsid w:val="00E5632B"/>
    <w:rsid w:val="00E62AFF"/>
    <w:rsid w:val="00E70240"/>
    <w:rsid w:val="00E71E6B"/>
    <w:rsid w:val="00E81CC5"/>
    <w:rsid w:val="00E85A87"/>
    <w:rsid w:val="00E85B4A"/>
    <w:rsid w:val="00E9528E"/>
    <w:rsid w:val="00E969A5"/>
    <w:rsid w:val="00EA5099"/>
    <w:rsid w:val="00EB519A"/>
    <w:rsid w:val="00EC1351"/>
    <w:rsid w:val="00EC4CBF"/>
    <w:rsid w:val="00EC4CCF"/>
    <w:rsid w:val="00EE2CA8"/>
    <w:rsid w:val="00EF17E8"/>
    <w:rsid w:val="00EF3F9B"/>
    <w:rsid w:val="00EF51D9"/>
    <w:rsid w:val="00EF655C"/>
    <w:rsid w:val="00F02042"/>
    <w:rsid w:val="00F130DD"/>
    <w:rsid w:val="00F24884"/>
    <w:rsid w:val="00F31A72"/>
    <w:rsid w:val="00F401F0"/>
    <w:rsid w:val="00F476C4"/>
    <w:rsid w:val="00F5028C"/>
    <w:rsid w:val="00F61DF9"/>
    <w:rsid w:val="00F81960"/>
    <w:rsid w:val="00F82424"/>
    <w:rsid w:val="00F8769D"/>
    <w:rsid w:val="00F9350C"/>
    <w:rsid w:val="00F94EB5"/>
    <w:rsid w:val="00F9624D"/>
    <w:rsid w:val="00FA736B"/>
    <w:rsid w:val="00FB0672"/>
    <w:rsid w:val="00FB203C"/>
    <w:rsid w:val="00FB31C1"/>
    <w:rsid w:val="00FB58F2"/>
    <w:rsid w:val="00FC4F47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9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F2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nashrout584@gmail.com" TargetMode="External"/><Relationship Id="rId13" Type="http://schemas.openxmlformats.org/officeDocument/2006/relationships/hyperlink" Target="https://youtu.be/5Zs5n9vkBZ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binashrout548/Tic-Tac-Toe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inashrout548/Flipcart-review-Scraper_Heroku-Deploye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binashrout58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VmKtb_9Iwj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nash%20rout\AppData\Local\Microsoft\Office\16.0\DTS\en-US%7b3526AFD0-DA93-436A-A566-55B5A5C660E1%7d\%7b41DEC71C-5225-408F-B224-84CCFD98F9C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790D9FB051481DB5B786F4D7777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D04C-C1CF-49F9-A792-DBA4B0A6AF8D}"/>
      </w:docPartPr>
      <w:docPartBody>
        <w:p w:rsidR="00520E31" w:rsidRDefault="00213B8E" w:rsidP="00213B8E">
          <w:pPr>
            <w:pStyle w:val="9D790D9FB051481DB5B786F4D777774C"/>
          </w:pPr>
          <w:r w:rsidRPr="00CF1A49">
            <w:t>Skills</w:t>
          </w:r>
        </w:p>
      </w:docPartBody>
    </w:docPart>
    <w:docPart>
      <w:docPartPr>
        <w:name w:val="1CD147666A154C099AAB861477F7E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798B-6F91-4FEA-8B08-BBB635AE0F80}"/>
      </w:docPartPr>
      <w:docPartBody>
        <w:p w:rsidR="00297077" w:rsidRDefault="00000000">
          <w:pPr>
            <w:pStyle w:val="1CD147666A154C099AAB861477F7E1A4"/>
          </w:pPr>
          <w:r w:rsidRPr="00CF1A49">
            <w:t>·</w:t>
          </w:r>
        </w:p>
      </w:docPartBody>
    </w:docPart>
    <w:docPart>
      <w:docPartPr>
        <w:name w:val="9DD6EE8314C54A51955DB5F63B92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2DC4E-3FEE-46D0-9030-7041F62B3B1D}"/>
      </w:docPartPr>
      <w:docPartBody>
        <w:p w:rsidR="00297077" w:rsidRDefault="00000000">
          <w:pPr>
            <w:pStyle w:val="9DD6EE8314C54A51955DB5F63B92415B"/>
          </w:pPr>
          <w:r w:rsidRPr="00CF1A49">
            <w:t>Email</w:t>
          </w:r>
        </w:p>
      </w:docPartBody>
    </w:docPart>
    <w:docPart>
      <w:docPartPr>
        <w:name w:val="DBDFE510795E4477B2A763E1BDB2E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DFACC-5C45-4F77-95B3-27C308944D3E}"/>
      </w:docPartPr>
      <w:docPartBody>
        <w:p w:rsidR="00000000" w:rsidRDefault="0084183A" w:rsidP="0084183A">
          <w:pPr>
            <w:pStyle w:val="DBDFE510795E4477B2A763E1BDB2ED1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8"/>
    <w:rsid w:val="000B1CFF"/>
    <w:rsid w:val="00104D3C"/>
    <w:rsid w:val="001C77F3"/>
    <w:rsid w:val="00201F56"/>
    <w:rsid w:val="00213B8E"/>
    <w:rsid w:val="00297077"/>
    <w:rsid w:val="002D7498"/>
    <w:rsid w:val="00335CA2"/>
    <w:rsid w:val="00336981"/>
    <w:rsid w:val="003454FE"/>
    <w:rsid w:val="0037379A"/>
    <w:rsid w:val="0040261A"/>
    <w:rsid w:val="004A13D6"/>
    <w:rsid w:val="00520E31"/>
    <w:rsid w:val="00523DC1"/>
    <w:rsid w:val="005310B6"/>
    <w:rsid w:val="00711B2C"/>
    <w:rsid w:val="00741F57"/>
    <w:rsid w:val="00743E29"/>
    <w:rsid w:val="00752FCA"/>
    <w:rsid w:val="00754F07"/>
    <w:rsid w:val="00793A37"/>
    <w:rsid w:val="007B0026"/>
    <w:rsid w:val="007C7359"/>
    <w:rsid w:val="007E019A"/>
    <w:rsid w:val="00835AA9"/>
    <w:rsid w:val="0084183A"/>
    <w:rsid w:val="00A412B0"/>
    <w:rsid w:val="00A91A88"/>
    <w:rsid w:val="00CF0BFB"/>
    <w:rsid w:val="00DF4678"/>
    <w:rsid w:val="00E131B5"/>
    <w:rsid w:val="00F239AD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790D9FB051481DB5B786F4D777774C">
    <w:name w:val="9D790D9FB051481DB5B786F4D777774C"/>
    <w:rsid w:val="00213B8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E6A7E429EF543029068F6463A4A1A7D">
    <w:name w:val="0E6A7E429EF543029068F6463A4A1A7D"/>
    <w:rsid w:val="00752FCA"/>
    <w:rPr>
      <w:kern w:val="2"/>
      <w14:ligatures w14:val="standardContextual"/>
    </w:rPr>
  </w:style>
  <w:style w:type="paragraph" w:customStyle="1" w:styleId="1CD147666A154C099AAB861477F7E1A4">
    <w:name w:val="1CD147666A154C099AAB861477F7E1A4"/>
  </w:style>
  <w:style w:type="paragraph" w:customStyle="1" w:styleId="9DD6EE8314C54A51955DB5F63B92415B">
    <w:name w:val="9DD6EE8314C54A51955DB5F63B92415B"/>
  </w:style>
  <w:style w:type="paragraph" w:customStyle="1" w:styleId="AB0D352B140C419E9D0BC250672FE315">
    <w:name w:val="AB0D352B140C419E9D0BC250672FE315"/>
    <w:rsid w:val="0084183A"/>
    <w:rPr>
      <w:kern w:val="2"/>
      <w14:ligatures w14:val="standardContextual"/>
    </w:rPr>
  </w:style>
  <w:style w:type="paragraph" w:customStyle="1" w:styleId="DBDFE510795E4477B2A763E1BDB2ED1A">
    <w:name w:val="DBDFE510795E4477B2A763E1BDB2ED1A"/>
    <w:rsid w:val="0084183A"/>
    <w:rPr>
      <w:kern w:val="2"/>
      <w14:ligatures w14:val="standardContextual"/>
    </w:rPr>
  </w:style>
  <w:style w:type="paragraph" w:customStyle="1" w:styleId="46444523FF024A6CB76CA499F53045D4">
    <w:name w:val="46444523FF024A6CB76CA499F53045D4"/>
    <w:rsid w:val="0084183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{41DEC71C-5225-408F-B224-84CCFD98F9C9}tf16402488_win32</Template>
  <TotalTime>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2023-05-16T19:08:00Z</dcterms:created>
  <dcterms:modified xsi:type="dcterms:W3CDTF">2023-09-13T18:09:00Z</dcterms:modified>
  <cp:category/>
</cp:coreProperties>
</file>